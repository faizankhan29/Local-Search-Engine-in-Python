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val="en-IN" w:eastAsia="en-IN"/>
            </w:rPr>
            <mc:AlternateContent>
              <mc:Choice Requires="wps">
                <w:drawing>
                  <wp:anchor distT="0" distB="0" distL="114300" distR="114300" simplePos="0" relativeHeight="251660288" behindDoc="0" locked="0" layoutInCell="1" allowOverlap="0" wp14:anchorId="72A86ECB" wp14:editId="42AF5EE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5A62" w:rsidRDefault="00085A62">
                                <w:pPr>
                                  <w:pStyle w:val="ContactInfo"/>
                                </w:pPr>
                                <w:sdt>
                                  <w:sdtPr>
                                    <w:alias w:val="Name"/>
                                    <w:tag w:val=""/>
                                    <w:id w:val="661352535"/>
                                    <w:placeholder>
                                      <w:docPart w:val="E7E3E3953F7347CEAC4B7A7293E1B6F3"/>
                                    </w:placeholder>
                                    <w:dataBinding w:prefixMappings="xmlns:ns0='http://purl.org/dc/elements/1.1/' xmlns:ns1='http://schemas.openxmlformats.org/package/2006/metadata/core-properties' " w:xpath="/ns1:coreProperties[1]/ns0:creator[1]" w:storeItemID="{6C3C8BC8-F283-45AE-878A-BAB7291924A1}"/>
                                    <w:text/>
                                  </w:sdtPr>
                                  <w:sdtContent>
                                    <w:r>
                                      <w:rPr>
                                        <w:lang w:val="en-IN"/>
                                      </w:rPr>
                                      <w:t xml:space="preserve">Prof Chandra </w:t>
                                    </w:r>
                                    <w:proofErr w:type="spellStart"/>
                                    <w:r>
                                      <w:rPr>
                                        <w:lang w:val="en-IN"/>
                                      </w:rPr>
                                      <w:t>Mouli</w:t>
                                    </w:r>
                                    <w:proofErr w:type="spellEnd"/>
                                    <w:r>
                                      <w:rPr>
                                        <w:lang w:val="en-IN"/>
                                      </w:rPr>
                                      <w:t xml:space="preserve"> P V S </w:t>
                                    </w:r>
                                    <w:proofErr w:type="spellStart"/>
                                    <w:r>
                                      <w:rPr>
                                        <w:lang w:val="en-IN"/>
                                      </w:rPr>
                                      <w:t>S</w:t>
                                    </w:r>
                                    <w:proofErr w:type="spellEnd"/>
                                    <w:r>
                                      <w:rPr>
                                        <w:lang w:val="en-IN"/>
                                      </w:rPr>
                                      <w:t xml:space="preserve"> R</w:t>
                                    </w:r>
                                  </w:sdtContent>
                                </w:sdt>
                                <w:r>
                                  <w:t> | </w:t>
                                </w:r>
                                <w:sdt>
                                  <w:sdtPr>
                                    <w:alias w:val="Course Title"/>
                                    <w:tag w:val=""/>
                                    <w:id w:val="157748955"/>
                                    <w:placeholder>
                                      <w:docPart w:val="68DE0C64E4D84A538DB31537CD0DA5E7"/>
                                    </w:placeholder>
                                    <w:dataBinding w:prefixMappings="xmlns:ns0='http://purl.org/dc/elements/1.1/' xmlns:ns1='http://schemas.openxmlformats.org/package/2006/metadata/core-properties' " w:xpath="/ns1:coreProperties[1]/ns1:keywords[1]" w:storeItemID="{6C3C8BC8-F283-45AE-878A-BAB7291924A1}"/>
                                    <w:text/>
                                  </w:sdtPr>
                                  <w:sdtContent>
                                    <w:r>
                                      <w:t>Data Structure &amp; Algorithms</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2A86ECB"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085A62" w:rsidRDefault="00085A62">
                          <w:pPr>
                            <w:pStyle w:val="ContactInfo"/>
                          </w:pPr>
                          <w:sdt>
                            <w:sdtPr>
                              <w:alias w:val="Name"/>
                              <w:tag w:val=""/>
                              <w:id w:val="661352535"/>
                              <w:placeholder>
                                <w:docPart w:val="E7E3E3953F7347CEAC4B7A7293E1B6F3"/>
                              </w:placeholder>
                              <w:dataBinding w:prefixMappings="xmlns:ns0='http://purl.org/dc/elements/1.1/' xmlns:ns1='http://schemas.openxmlformats.org/package/2006/metadata/core-properties' " w:xpath="/ns1:coreProperties[1]/ns0:creator[1]" w:storeItemID="{6C3C8BC8-F283-45AE-878A-BAB7291924A1}"/>
                              <w:text/>
                            </w:sdtPr>
                            <w:sdtContent>
                              <w:r>
                                <w:rPr>
                                  <w:lang w:val="en-IN"/>
                                </w:rPr>
                                <w:t xml:space="preserve">Prof Chandra </w:t>
                              </w:r>
                              <w:proofErr w:type="spellStart"/>
                              <w:r>
                                <w:rPr>
                                  <w:lang w:val="en-IN"/>
                                </w:rPr>
                                <w:t>Mouli</w:t>
                              </w:r>
                              <w:proofErr w:type="spellEnd"/>
                              <w:r>
                                <w:rPr>
                                  <w:lang w:val="en-IN"/>
                                </w:rPr>
                                <w:t xml:space="preserve"> P V S </w:t>
                              </w:r>
                              <w:proofErr w:type="spellStart"/>
                              <w:r>
                                <w:rPr>
                                  <w:lang w:val="en-IN"/>
                                </w:rPr>
                                <w:t>S</w:t>
                              </w:r>
                              <w:proofErr w:type="spellEnd"/>
                              <w:r>
                                <w:rPr>
                                  <w:lang w:val="en-IN"/>
                                </w:rPr>
                                <w:t xml:space="preserve"> R</w:t>
                              </w:r>
                            </w:sdtContent>
                          </w:sdt>
                          <w:r>
                            <w:t> | </w:t>
                          </w:r>
                          <w:sdt>
                            <w:sdtPr>
                              <w:alias w:val="Course Title"/>
                              <w:tag w:val=""/>
                              <w:id w:val="157748955"/>
                              <w:placeholder>
                                <w:docPart w:val="68DE0C64E4D84A538DB31537CD0DA5E7"/>
                              </w:placeholder>
                              <w:dataBinding w:prefixMappings="xmlns:ns0='http://purl.org/dc/elements/1.1/' xmlns:ns1='http://schemas.openxmlformats.org/package/2006/metadata/core-properties' " w:xpath="/ns1:coreProperties[1]/ns1:keywords[1]" w:storeItemID="{6C3C8BC8-F283-45AE-878A-BAB7291924A1}"/>
                              <w:text/>
                            </w:sdtPr>
                            <w:sdtContent>
                              <w:r>
                                <w:t>Data Structure &amp; Algorithms</w:t>
                              </w:r>
                            </w:sdtContent>
                          </w:sdt>
                          <w:r>
                            <w:t>  </w:t>
                          </w:r>
                        </w:p>
                      </w:txbxContent>
                    </v:textbox>
                    <w10:wrap type="square" anchorx="margin" anchory="margin"/>
                  </v:shape>
                </w:pict>
              </mc:Fallback>
            </mc:AlternateContent>
          </w:r>
          <w:r>
            <w:rPr>
              <w:noProof/>
              <w:lang w:val="en-IN" w:eastAsia="en-IN"/>
            </w:rPr>
            <mc:AlternateContent>
              <mc:Choice Requires="wps">
                <w:drawing>
                  <wp:anchor distT="0" distB="0" distL="114300" distR="114300" simplePos="0" relativeHeight="251661312" behindDoc="0" locked="0" layoutInCell="1" allowOverlap="0" wp14:anchorId="5CD79E66" wp14:editId="56E4A5E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815380170"/>
                                  <w:dataBinding w:prefixMappings="xmlns:ns0='http://purl.org/dc/elements/1.1/' xmlns:ns1='http://schemas.openxmlformats.org/package/2006/metadata/core-properties' " w:xpath="/ns1:coreProperties[1]/ns0:title[1]" w:storeItemID="{6C3C8BC8-F283-45AE-878A-BAB7291924A1}"/>
                                  <w:text/>
                                </w:sdtPr>
                                <w:sdtContent>
                                  <w:p w:rsidR="00085A62" w:rsidRDefault="00085A62">
                                    <w:pPr>
                                      <w:pStyle w:val="Title"/>
                                    </w:pPr>
                                    <w:r>
                                      <w:t>File System Search Engine</w:t>
                                    </w:r>
                                  </w:p>
                                </w:sdtContent>
                              </w:sdt>
                              <w:p w:rsidR="00085A62" w:rsidRDefault="00085A62">
                                <w:pPr>
                                  <w:pStyle w:val="Subtitle"/>
                                </w:pPr>
                                <w:sdt>
                                  <w:sdtPr>
                                    <w:alias w:val="Subtitle"/>
                                    <w:tag w:val=""/>
                                    <w:id w:val="-1062871594"/>
                                    <w:dataBinding w:prefixMappings="xmlns:ns0='http://purl.org/dc/elements/1.1/' xmlns:ns1='http://schemas.openxmlformats.org/package/2006/metadata/core-properties' " w:xpath="/ns1:coreProperties[1]/ns0:subject[1]" w:storeItemID="{6C3C8BC8-F283-45AE-878A-BAB7291924A1}"/>
                                    <w:text/>
                                  </w:sdtPr>
                                  <w:sdtContent>
                                    <w:r>
                                      <w:t>ADITYA JAGDEV   &amp;   faizan khan                                                                         14bce0185                   14bce0187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CD79E66"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815380170"/>
                            <w:dataBinding w:prefixMappings="xmlns:ns0='http://purl.org/dc/elements/1.1/' xmlns:ns1='http://schemas.openxmlformats.org/package/2006/metadata/core-properties' " w:xpath="/ns1:coreProperties[1]/ns0:title[1]" w:storeItemID="{6C3C8BC8-F283-45AE-878A-BAB7291924A1}"/>
                            <w:text/>
                          </w:sdtPr>
                          <w:sdtContent>
                            <w:p w:rsidR="00085A62" w:rsidRDefault="00085A62">
                              <w:pPr>
                                <w:pStyle w:val="Title"/>
                              </w:pPr>
                              <w:r>
                                <w:t>File System Search Engine</w:t>
                              </w:r>
                            </w:p>
                          </w:sdtContent>
                        </w:sdt>
                        <w:p w:rsidR="00085A62" w:rsidRDefault="00085A62">
                          <w:pPr>
                            <w:pStyle w:val="Subtitle"/>
                          </w:pPr>
                          <w:sdt>
                            <w:sdtPr>
                              <w:alias w:val="Subtitle"/>
                              <w:tag w:val=""/>
                              <w:id w:val="-1062871594"/>
                              <w:dataBinding w:prefixMappings="xmlns:ns0='http://purl.org/dc/elements/1.1/' xmlns:ns1='http://schemas.openxmlformats.org/package/2006/metadata/core-properties' " w:xpath="/ns1:coreProperties[1]/ns0:subject[1]" w:storeItemID="{6C3C8BC8-F283-45AE-878A-BAB7291924A1}"/>
                              <w:text/>
                            </w:sdtPr>
                            <w:sdtContent>
                              <w:r>
                                <w:t>ADITYA JAGDEV   &amp;   faizan khan                                                                         14bce0185                   14bce0187</w:t>
                              </w:r>
                            </w:sdtContent>
                          </w:sdt>
                        </w:p>
                      </w:txbxContent>
                    </v:textbox>
                    <w10:wrap type="square" anchorx="margin" anchory="margin"/>
                  </v:shape>
                </w:pict>
              </mc:Fallback>
            </mc:AlternateContent>
          </w:r>
        </w:p>
        <w:p w:rsidR="00324744" w:rsidRPr="0087015B" w:rsidRDefault="006A111B" w:rsidP="0087015B">
          <w:pPr>
            <w:rPr>
              <w:rStyle w:val="Heading1Char"/>
              <w:rFonts w:asciiTheme="minorHAnsi" w:eastAsiaTheme="minorHAnsi" w:hAnsiTheme="minorHAnsi" w:cstheme="minorBidi"/>
              <w:color w:val="595959" w:themeColor="text1" w:themeTint="A6"/>
              <w:sz w:val="20"/>
            </w:rPr>
          </w:pPr>
          <w:r>
            <w:rPr>
              <w:noProof/>
              <w:lang w:val="en-IN" w:eastAsia="en-IN"/>
            </w:rPr>
            <w:drawing>
              <wp:anchor distT="0" distB="0" distL="114300" distR="114300" simplePos="0" relativeHeight="251662336" behindDoc="0" locked="0" layoutInCell="1" allowOverlap="1">
                <wp:simplePos x="0" y="0"/>
                <wp:positionH relativeFrom="margin">
                  <wp:posOffset>120015</wp:posOffset>
                </wp:positionH>
                <wp:positionV relativeFrom="margin">
                  <wp:posOffset>1075517</wp:posOffset>
                </wp:positionV>
                <wp:extent cx="5247005" cy="3456940"/>
                <wp:effectExtent l="19050" t="0" r="10795" b="9817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47005" cy="34569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806E6">
            <w:br w:type="page"/>
          </w:r>
        </w:p>
        <w:bookmarkStart w:id="5" w:name="_GoBack" w:displacedByCustomXml="next"/>
        <w:bookmarkEnd w:id="5" w:displacedByCustomXml="next"/>
      </w:sdtContent>
    </w:sdt>
    <w:bookmarkEnd w:id="0" w:displacedByCustomXml="prev"/>
    <w:bookmarkEnd w:id="1" w:displacedByCustomXml="prev"/>
    <w:bookmarkEnd w:id="2" w:displacedByCustomXml="prev"/>
    <w:bookmarkEnd w:id="3" w:displacedByCustomXml="prev"/>
    <w:bookmarkEnd w:id="4" w:displacedByCustomXml="prev"/>
    <w:p w:rsidR="00324744" w:rsidRDefault="00324744" w:rsidP="00324744">
      <w:pPr>
        <w:pStyle w:val="Heading1"/>
        <w:jc w:val="center"/>
      </w:pPr>
      <w:r w:rsidRPr="00324744">
        <w:rPr>
          <w:sz w:val="40"/>
          <w:szCs w:val="40"/>
        </w:rPr>
        <w:lastRenderedPageBreak/>
        <w:t>OVERVIEW</w:t>
      </w:r>
    </w:p>
    <w:p w:rsidR="0087015B" w:rsidRDefault="0087015B"/>
    <w:p w:rsidR="00BA016F" w:rsidRDefault="00BA016F">
      <w:r>
        <w:t>This project deals with:</w:t>
      </w:r>
    </w:p>
    <w:p w:rsidR="00BA016F" w:rsidRDefault="00BA016F" w:rsidP="00BA016F">
      <w:pPr>
        <w:pStyle w:val="ListParagraph"/>
        <w:numPr>
          <w:ilvl w:val="0"/>
          <w:numId w:val="18"/>
        </w:numPr>
      </w:pPr>
      <w:r>
        <w:t>H</w:t>
      </w:r>
      <w:r w:rsidR="0087015B">
        <w:t>andling of files</w:t>
      </w:r>
    </w:p>
    <w:p w:rsidR="00BA016F" w:rsidRDefault="0087015B" w:rsidP="00BA016F">
      <w:pPr>
        <w:pStyle w:val="ListParagraph"/>
        <w:numPr>
          <w:ilvl w:val="1"/>
          <w:numId w:val="18"/>
        </w:numPr>
      </w:pPr>
      <w:r>
        <w:t xml:space="preserve"> their data</w:t>
      </w:r>
    </w:p>
    <w:p w:rsidR="00BA016F" w:rsidRDefault="00BA016F" w:rsidP="00BA016F">
      <w:pPr>
        <w:pStyle w:val="ListParagraph"/>
        <w:numPr>
          <w:ilvl w:val="1"/>
          <w:numId w:val="18"/>
        </w:numPr>
      </w:pPr>
      <w:r>
        <w:t>their</w:t>
      </w:r>
      <w:r w:rsidR="0087015B">
        <w:t xml:space="preserve"> metadata</w:t>
      </w:r>
    </w:p>
    <w:p w:rsidR="00BA016F" w:rsidRDefault="0087015B" w:rsidP="00BA016F">
      <w:r>
        <w:t xml:space="preserve"> </w:t>
      </w:r>
      <w:proofErr w:type="gramStart"/>
      <w:r>
        <w:t>which</w:t>
      </w:r>
      <w:proofErr w:type="gramEnd"/>
      <w:r>
        <w:t xml:space="preserve"> is used to describe a file.</w:t>
      </w:r>
    </w:p>
    <w:p w:rsidR="0087015B" w:rsidRDefault="0087015B" w:rsidP="00BA016F">
      <w:r>
        <w:t xml:space="preserve"> These above</w:t>
      </w:r>
      <w:r w:rsidR="009529CC">
        <w:t xml:space="preserve"> </w:t>
      </w:r>
      <w:r>
        <w:t>mentioned parameters have been used in this ‘File System Search Engine’, to sort through</w:t>
      </w:r>
      <w:r w:rsidR="00BA016F">
        <w:t xml:space="preserve"> a large number of files</w:t>
      </w:r>
      <w:r>
        <w:t xml:space="preserve"> and produce </w:t>
      </w:r>
      <w:r w:rsidR="00470A83">
        <w:t xml:space="preserve">fast &amp; </w:t>
      </w:r>
      <w:r>
        <w:t>accurate results.</w:t>
      </w:r>
    </w:p>
    <w:p w:rsidR="001C7D37" w:rsidRDefault="0087015B">
      <w:r>
        <w:t>Using the python programming language, we have implemented a system that can search inside a text file in a directory or its subdirectorie</w:t>
      </w:r>
      <w:r w:rsidR="001C7D37">
        <w:t>s.</w:t>
      </w:r>
    </w:p>
    <w:p w:rsidR="00200E52" w:rsidRDefault="0087015B">
      <w:r>
        <w:t>Also, file</w:t>
      </w:r>
      <w:r w:rsidR="00200E52">
        <w:t>s</w:t>
      </w:r>
      <w:r w:rsidR="001C7D37">
        <w:t xml:space="preserve"> and text in files</w:t>
      </w:r>
      <w:r w:rsidR="00200E52">
        <w:t xml:space="preserve"> can be searched in areas with even a part of the keyword.</w:t>
      </w:r>
    </w:p>
    <w:p w:rsidR="008A7268" w:rsidRDefault="00200E52">
      <w:r>
        <w:t>This project successfully uses the concepts of hashing and indexing, with the help of an inverted index data structure, for optimum performance and search results.</w:t>
      </w:r>
    </w:p>
    <w:p w:rsidR="00E243EA" w:rsidRPr="008A7268" w:rsidRDefault="008A7268">
      <w:r>
        <w:t>After indexing and hashing, all keywords’ file associations are accessible in constant time. This makes this search engine extremely fast and reliable.</w:t>
      </w:r>
      <w:r w:rsidR="00E243EA">
        <w:rPr>
          <w:sz w:val="40"/>
          <w:szCs w:val="40"/>
        </w:rPr>
        <w:br w:type="page"/>
      </w:r>
    </w:p>
    <w:p w:rsidR="00324744" w:rsidRDefault="00324744" w:rsidP="00324744">
      <w:pPr>
        <w:pStyle w:val="Heading1"/>
        <w:jc w:val="center"/>
      </w:pPr>
      <w:r w:rsidRPr="00324744">
        <w:rPr>
          <w:sz w:val="40"/>
          <w:szCs w:val="40"/>
        </w:rPr>
        <w:lastRenderedPageBreak/>
        <w:t>SUMMARY</w:t>
      </w:r>
    </w:p>
    <w:p w:rsidR="00E243EA" w:rsidRPr="00675922" w:rsidRDefault="00E243EA" w:rsidP="00AA3043">
      <w:pPr>
        <w:pStyle w:val="Heading4"/>
        <w:rPr>
          <w:sz w:val="28"/>
          <w:szCs w:val="28"/>
        </w:rPr>
      </w:pPr>
      <w:r w:rsidRPr="00675922">
        <w:rPr>
          <w:sz w:val="28"/>
          <w:szCs w:val="28"/>
        </w:rPr>
        <w:t>TEXT SEARCH</w:t>
      </w:r>
    </w:p>
    <w:p w:rsidR="00E243EA" w:rsidRDefault="00E243EA" w:rsidP="00E243EA">
      <w:r>
        <w:t>We are using an inverted index to build an index. An inverted index is a data structure that has tokens to the documents they appear in. In this context, we are considering a token to</w:t>
      </w:r>
      <w:r w:rsidR="009E5855">
        <w:t xml:space="preserve"> be</w:t>
      </w:r>
      <w:r>
        <w:t xml:space="preserve"> a word, so an inverted index is just something that takes i</w:t>
      </w:r>
      <w:r w:rsidR="009E5855">
        <w:t>n</w:t>
      </w:r>
      <w:r>
        <w:t xml:space="preserve"> a word and returns a list of documents it appears in. Initially, we are doing some text filtering by removing all punctuations and whitespaces. We’ll do this as follows:</w:t>
      </w:r>
    </w:p>
    <w:p w:rsidR="00E243EA" w:rsidRDefault="00E243EA" w:rsidP="00E243EA">
      <w:pPr>
        <w:pStyle w:val="ListParagraph"/>
        <w:numPr>
          <w:ilvl w:val="0"/>
          <w:numId w:val="9"/>
        </w:numPr>
      </w:pPr>
      <w:r>
        <w:t xml:space="preserve">For every document we want to add to our index, we’ll remove all </w:t>
      </w:r>
      <w:r w:rsidR="009E5855">
        <w:t>punctuation and split</w:t>
      </w:r>
      <w:r>
        <w:t xml:space="preserve"> it on whitespace, and create a temporary hash table that maps filenames to their list of tokens. We’ll repeatedly transform this hash table until we reach final inverted index.</w:t>
      </w:r>
    </w:p>
    <w:p w:rsidR="00E243EA" w:rsidRDefault="00E243EA" w:rsidP="00E243EA">
      <w:pPr>
        <w:pStyle w:val="ListParagraph"/>
        <w:numPr>
          <w:ilvl w:val="0"/>
          <w:numId w:val="9"/>
        </w:numPr>
      </w:pPr>
      <w:r>
        <w:t>Now, for handling phrase queries we’ll need to know where in each document each word shows up, so we can check for order. So our eventual inverted index will look like this</w:t>
      </w:r>
    </w:p>
    <w:p w:rsidR="00E243EA" w:rsidRDefault="00E243EA" w:rsidP="00E243EA">
      <w:pPr>
        <w:ind w:left="2160"/>
      </w:pPr>
      <w:r>
        <w:t xml:space="preserve">      { WORD : { document ID [POS1, POS2, ...] …} ...}</w:t>
      </w:r>
    </w:p>
    <w:p w:rsidR="00E243EA" w:rsidRDefault="00E243EA" w:rsidP="00E243EA">
      <w:pPr>
        <w:pStyle w:val="ListParagraph"/>
        <w:numPr>
          <w:ilvl w:val="0"/>
          <w:numId w:val="10"/>
        </w:numPr>
      </w:pPr>
      <w:r>
        <w:t>At first, our task is to create a mapping of words to their positions for each document and then combine these to create our completed index.</w:t>
      </w:r>
    </w:p>
    <w:p w:rsidR="00E243EA" w:rsidRDefault="00E243EA" w:rsidP="00E243EA">
      <w:pPr>
        <w:pStyle w:val="ListParagraph"/>
        <w:numPr>
          <w:ilvl w:val="0"/>
          <w:numId w:val="10"/>
        </w:numPr>
      </w:pPr>
      <w:r>
        <w:t>In the function ‘</w:t>
      </w:r>
      <w:proofErr w:type="spellStart"/>
      <w:r>
        <w:t>index_one</w:t>
      </w:r>
      <w:r w:rsidR="009E5855">
        <w:t>_</w:t>
      </w:r>
      <w:r>
        <w:t>file</w:t>
      </w:r>
      <w:proofErr w:type="spellEnd"/>
      <w:r w:rsidR="009E5855">
        <w:t>’</w:t>
      </w:r>
      <w:r>
        <w:t>, we take a list of terms in the document and add them to hash table, where the values are a list of positions of that word. We build this list up iteratively as we go through the list, until we’ve gone through all the words, leaving us with a table keyed by strings and mapping to a list of positions of those strings.</w:t>
      </w:r>
    </w:p>
    <w:p w:rsidR="00E243EA" w:rsidRDefault="00E243EA" w:rsidP="00E243EA">
      <w:pPr>
        <w:pStyle w:val="ListParagraph"/>
        <w:numPr>
          <w:ilvl w:val="0"/>
          <w:numId w:val="10"/>
        </w:numPr>
      </w:pPr>
      <w:r>
        <w:t>Now, we need to combine these hash tables which is done by creating an intermediate index of the format</w:t>
      </w:r>
    </w:p>
    <w:p w:rsidR="00E243EA" w:rsidRDefault="00E243EA" w:rsidP="00E243EA">
      <w:pPr>
        <w:ind w:left="2160" w:firstLine="720"/>
      </w:pPr>
      <w:r>
        <w:t>{ { document ID: { word : [ pos1, pos2, ...] ...} ...}</w:t>
      </w:r>
    </w:p>
    <w:p w:rsidR="00E243EA" w:rsidRDefault="00E243EA" w:rsidP="00E243EA">
      <w:pPr>
        <w:ind w:left="720"/>
      </w:pPr>
      <w:r>
        <w:t>which will transform to our final index.</w:t>
      </w:r>
    </w:p>
    <w:p w:rsidR="00E243EA" w:rsidRDefault="00E243EA" w:rsidP="00E243EA"/>
    <w:p w:rsidR="00E243EA" w:rsidRDefault="00E243EA" w:rsidP="00E243EA">
      <w:r>
        <w:t>The function ‘make_indices’ just takes the results of the ‘file_to_terms’ function and creates a new hash table, keyed by a filename with values that are the result of the previous function, making a nested hash table.</w:t>
      </w:r>
    </w:p>
    <w:p w:rsidR="00E243EA" w:rsidRDefault="00E243EA" w:rsidP="00E243EA">
      <w:r>
        <w:t xml:space="preserve">Finally, we construct our complete inverted index as follows: </w:t>
      </w:r>
    </w:p>
    <w:p w:rsidR="00E243EA" w:rsidRDefault="00E243EA" w:rsidP="00E243EA">
      <w:pPr>
        <w:pStyle w:val="ListParagraph"/>
        <w:numPr>
          <w:ilvl w:val="0"/>
          <w:numId w:val="11"/>
        </w:numPr>
      </w:pPr>
      <w:r>
        <w:t>First, we make an empty hash table (python dictionary) and we use 2 nested for-loops to iterate through every word in the input hash.</w:t>
      </w:r>
    </w:p>
    <w:p w:rsidR="00E243EA" w:rsidRDefault="00E243EA" w:rsidP="00E243EA">
      <w:pPr>
        <w:pStyle w:val="ListParagraph"/>
        <w:numPr>
          <w:ilvl w:val="0"/>
          <w:numId w:val="11"/>
        </w:numPr>
      </w:pPr>
      <w:r>
        <w:t>Then, we first check if that word is present as a key in the output hash table.</w:t>
      </w:r>
    </w:p>
    <w:p w:rsidR="00E243EA" w:rsidRDefault="00E243EA" w:rsidP="00E243EA">
      <w:pPr>
        <w:pStyle w:val="ListParagraph"/>
        <w:numPr>
          <w:ilvl w:val="0"/>
          <w:numId w:val="11"/>
        </w:numPr>
      </w:pPr>
      <w:r>
        <w:t>If it isn’t, then we add it, setting as its value another hash table, which maps the document to the list of positions of that word.</w:t>
      </w:r>
    </w:p>
    <w:p w:rsidR="00E243EA" w:rsidRDefault="00E243EA" w:rsidP="00E243EA">
      <w:pPr>
        <w:pStyle w:val="ListParagraph"/>
        <w:numPr>
          <w:ilvl w:val="0"/>
          <w:numId w:val="11"/>
        </w:numPr>
      </w:pPr>
      <w:r>
        <w:t xml:space="preserve">If it is a key, then we do another check: if the current document is in each words hash table. If it is, we extend the current positions list with this list of positions equal to the positions list for the filename and now we have our index. We can input a word and be </w:t>
      </w:r>
      <w:r>
        <w:lastRenderedPageBreak/>
        <w:t xml:space="preserve">returned a list of the documents it appears in, in the list of positions it appears in within these documents. </w:t>
      </w:r>
    </w:p>
    <w:p w:rsidR="00E243EA" w:rsidRDefault="00E243EA" w:rsidP="00E243EA">
      <w:r>
        <w:t>Now, we’ll learn how to query this index.</w:t>
      </w:r>
    </w:p>
    <w:p w:rsidR="00E243EA" w:rsidRDefault="00E243EA" w:rsidP="00AA3043">
      <w:pPr>
        <w:ind w:firstLine="720"/>
      </w:pPr>
    </w:p>
    <w:p w:rsidR="00E243EA" w:rsidRPr="00AA3043" w:rsidRDefault="00E243EA" w:rsidP="00E243EA">
      <w:pPr>
        <w:pStyle w:val="Heading4"/>
        <w:rPr>
          <w:sz w:val="28"/>
          <w:szCs w:val="28"/>
        </w:rPr>
      </w:pPr>
      <w:r w:rsidRPr="00AA3043">
        <w:rPr>
          <w:sz w:val="28"/>
          <w:szCs w:val="28"/>
        </w:rPr>
        <w:t>QUERYING THE INDEX</w:t>
      </w:r>
    </w:p>
    <w:p w:rsidR="00E243EA" w:rsidRDefault="00E243EA" w:rsidP="00E243EA"/>
    <w:p w:rsidR="00E243EA" w:rsidRDefault="00E243EA" w:rsidP="00AA3043">
      <w:pPr>
        <w:pStyle w:val="Heading4"/>
      </w:pPr>
      <w:r w:rsidRPr="00AA3043">
        <w:rPr>
          <w:sz w:val="24"/>
        </w:rPr>
        <w:t>ONE WORD QUERY</w:t>
      </w:r>
    </w:p>
    <w:p w:rsidR="00E243EA" w:rsidRDefault="00E243EA" w:rsidP="00E243EA">
      <w:r>
        <w:t>There are 2 types of queries we want to handle:</w:t>
      </w:r>
    </w:p>
    <w:p w:rsidR="00E243EA" w:rsidRDefault="00E243EA" w:rsidP="00E243EA">
      <w:pPr>
        <w:pStyle w:val="ListParagraph"/>
        <w:numPr>
          <w:ilvl w:val="0"/>
          <w:numId w:val="13"/>
        </w:numPr>
      </w:pPr>
      <w:r>
        <w:t>S</w:t>
      </w:r>
      <w:r w:rsidRPr="009C2A8B">
        <w:t>tandard queries</w:t>
      </w:r>
      <w:r>
        <w:t xml:space="preserve"> </w:t>
      </w:r>
    </w:p>
    <w:p w:rsidR="00E243EA" w:rsidRDefault="00E243EA" w:rsidP="00E243EA">
      <w:pPr>
        <w:pStyle w:val="ListParagraph"/>
        <w:numPr>
          <w:ilvl w:val="0"/>
          <w:numId w:val="13"/>
        </w:numPr>
      </w:pPr>
      <w:r>
        <w:t>P</w:t>
      </w:r>
      <w:r w:rsidRPr="009C2A8B">
        <w:t>hrase queries</w:t>
      </w:r>
    </w:p>
    <w:p w:rsidR="00E243EA" w:rsidRDefault="00E243EA" w:rsidP="00E243EA">
      <w:r>
        <w:t>At first, we sanitize the query by removing punctuation, converting to lowercase and stemming.</w:t>
      </w:r>
    </w:p>
    <w:p w:rsidR="00E243EA" w:rsidRDefault="00E243EA" w:rsidP="00E243EA">
      <w:r>
        <w:t>Now, to implement standard queries, we split the query into words. Get a list for each word of documents they appear in and then union all of these lists.</w:t>
      </w:r>
    </w:p>
    <w:p w:rsidR="00E243EA" w:rsidRDefault="00E243EA" w:rsidP="00E243EA">
      <w:r>
        <w:t>These things are done in the functions ‘one_word_query’ and ‘free_text_query’.</w:t>
      </w:r>
    </w:p>
    <w:p w:rsidR="00E243EA" w:rsidRDefault="00E243EA" w:rsidP="00E243EA"/>
    <w:p w:rsidR="00E243EA" w:rsidRPr="00AA3043" w:rsidRDefault="00E243EA" w:rsidP="00AA3043">
      <w:pPr>
        <w:pStyle w:val="Heading4"/>
        <w:rPr>
          <w:sz w:val="24"/>
          <w:szCs w:val="24"/>
        </w:rPr>
      </w:pPr>
      <w:r w:rsidRPr="00AA3043">
        <w:rPr>
          <w:sz w:val="24"/>
          <w:szCs w:val="24"/>
        </w:rPr>
        <w:t>PHRASE QUERY</w:t>
      </w:r>
    </w:p>
    <w:p w:rsidR="00E243EA" w:rsidRDefault="00E243EA" w:rsidP="00E243EA">
      <w:r>
        <w:t>Phrase query is handled by the function ‘phrase query’.</w:t>
      </w:r>
    </w:p>
    <w:p w:rsidR="00E243EA" w:rsidRDefault="00E243EA" w:rsidP="00E243EA">
      <w:r>
        <w:t>In this function, we first sanitize the input query as usual. Then we run a single word query for each word in the input and add each of these result lists to our total list.</w:t>
      </w:r>
    </w:p>
    <w:p w:rsidR="00E243EA" w:rsidRDefault="00E243EA" w:rsidP="00E243EA">
      <w:r>
        <w:t>Then we create a set called ‘setted’, which takes the intersection of the first list and all the other list which leaves us with an intermediate result set: all the docs that contain all the words in the query.</w:t>
      </w:r>
    </w:p>
    <w:p w:rsidR="00E243EA" w:rsidRDefault="00E243EA" w:rsidP="00E243EA">
      <w:r>
        <w:t>Then we have to check for ordering.  So, for every list in the intermediate results, we first make a list of lists of the positions of each word of the input query. Then we use 2 nested for loops to iterate through this list of lists.</w:t>
      </w:r>
    </w:p>
    <w:p w:rsidR="00E243EA" w:rsidRDefault="00E243EA" w:rsidP="00E243EA">
      <w:r>
        <w:t>For every position in every list, we subtract a number ‘i’, which increases as we go through the list of lists. ‘</w:t>
      </w:r>
      <w:proofErr w:type="gramStart"/>
      <w:r>
        <w:t>i</w:t>
      </w:r>
      <w:proofErr w:type="gramEnd"/>
      <w:r>
        <w:t>’ increments by 1 when we go through the lists of lists. Now, since python preserves order, so this list of lists contains the position lists of every word in the original query.</w:t>
      </w:r>
    </w:p>
    <w:p w:rsidR="00E243EA" w:rsidRDefault="00E243EA" w:rsidP="00E243EA">
      <w:r>
        <w:t>Then, if these words are in the proper order and we subtract an integer ‘i’, from every position in each position list and ‘i’ increments by 1 as we go to each successive position list, then if these phrases are in order, the intersection of all these modified lists of lists must have a length of at least one.</w:t>
      </w:r>
    </w:p>
    <w:p w:rsidR="00E243EA" w:rsidRDefault="00E243EA" w:rsidP="00E243EA"/>
    <w:p w:rsidR="00E243EA" w:rsidRPr="00675922" w:rsidRDefault="00E243EA" w:rsidP="00AA3043">
      <w:pPr>
        <w:pStyle w:val="Heading4"/>
        <w:rPr>
          <w:sz w:val="28"/>
          <w:szCs w:val="28"/>
        </w:rPr>
      </w:pPr>
      <w:r w:rsidRPr="00675922">
        <w:rPr>
          <w:sz w:val="28"/>
          <w:szCs w:val="28"/>
        </w:rPr>
        <w:lastRenderedPageBreak/>
        <w:t>RANKING RESULTS</w:t>
      </w:r>
    </w:p>
    <w:p w:rsidR="00E243EA" w:rsidRDefault="00E243EA" w:rsidP="00E243EA">
      <w:r>
        <w:t>There are 5 main steps we follow in ranking</w:t>
      </w:r>
    </w:p>
    <w:p w:rsidR="00E243EA" w:rsidRDefault="00E243EA" w:rsidP="00E243EA">
      <w:pPr>
        <w:pStyle w:val="ListParagraph"/>
        <w:numPr>
          <w:ilvl w:val="0"/>
          <w:numId w:val="14"/>
        </w:numPr>
      </w:pPr>
      <w:r>
        <w:t>First, we precompute the TF and IDF scores for each term and we build the ‘N’ length vector for each document, using the TF*IDF of each term as the entries.</w:t>
      </w:r>
    </w:p>
    <w:p w:rsidR="00E243EA" w:rsidRDefault="00E243EA" w:rsidP="00E243EA">
      <w:pPr>
        <w:pStyle w:val="ListParagraph"/>
        <w:numPr>
          <w:ilvl w:val="0"/>
          <w:numId w:val="14"/>
        </w:numPr>
      </w:pPr>
      <w:r>
        <w:t>Then, we compute the query and get a result set of matching documents.</w:t>
      </w:r>
    </w:p>
    <w:p w:rsidR="00E243EA" w:rsidRDefault="00E243EA" w:rsidP="00E243EA">
      <w:pPr>
        <w:pStyle w:val="ListParagraph"/>
        <w:numPr>
          <w:ilvl w:val="0"/>
          <w:numId w:val="14"/>
        </w:numPr>
      </w:pPr>
      <w:r>
        <w:t>After this, we compute the vector for the query which is also of length ‘N’ and uses the TF*IDF as each of its entries.</w:t>
      </w:r>
    </w:p>
    <w:p w:rsidR="00E243EA" w:rsidRDefault="00E243EA" w:rsidP="00E243EA">
      <w:pPr>
        <w:pStyle w:val="ListParagraph"/>
        <w:numPr>
          <w:ilvl w:val="0"/>
          <w:numId w:val="14"/>
        </w:numPr>
      </w:pPr>
      <w:r>
        <w:t>Then, we calculate the similarity between the query and each document in the result set (using cosine similarity) and get a score for each document.</w:t>
      </w:r>
    </w:p>
    <w:p w:rsidR="00E243EA" w:rsidRDefault="00E243EA" w:rsidP="000C233A">
      <w:pPr>
        <w:pStyle w:val="ListParagraph"/>
        <w:numPr>
          <w:ilvl w:val="0"/>
          <w:numId w:val="14"/>
        </w:numPr>
      </w:pPr>
      <w:r>
        <w:t>We sort the documents by this score and return them in order.</w:t>
      </w:r>
    </w:p>
    <w:p w:rsidR="00E243EA" w:rsidRDefault="00E243EA" w:rsidP="00E243EA">
      <w:r>
        <w:t>The main data structure we are using in this project is the inverted index which is a form of nested hash tables.</w:t>
      </w:r>
    </w:p>
    <w:p w:rsidR="00E243EA" w:rsidRDefault="00E243EA" w:rsidP="00E243EA">
      <w:r>
        <w:t>The ranking of results uses the vector space model (the TF-IDF weights scheme) for calculating the relevancy rankings and hence displaying the results accordingly.</w:t>
      </w:r>
    </w:p>
    <w:p w:rsidR="00E243EA" w:rsidRDefault="00E243EA" w:rsidP="00E243EA"/>
    <w:p w:rsidR="00E243EA" w:rsidRPr="00675922" w:rsidRDefault="00E243EA" w:rsidP="00AA3043">
      <w:pPr>
        <w:pStyle w:val="Heading4"/>
        <w:rPr>
          <w:sz w:val="28"/>
          <w:szCs w:val="28"/>
        </w:rPr>
      </w:pPr>
      <w:r w:rsidRPr="00675922">
        <w:rPr>
          <w:sz w:val="28"/>
          <w:szCs w:val="28"/>
        </w:rPr>
        <w:t>DOCUMENT SEARCH</w:t>
      </w:r>
    </w:p>
    <w:p w:rsidR="00E243EA" w:rsidRDefault="00E243EA" w:rsidP="00E243EA">
      <w:r>
        <w:t>We are using a technique for document search, similar to text search.</w:t>
      </w:r>
    </w:p>
    <w:p w:rsidR="00E243EA" w:rsidRDefault="00E243EA" w:rsidP="00E243EA">
      <w:r>
        <w:t>Initially, we create an inverted index of the given documents and files in the specified locations, which includes the subfolders and files as well. Now, we are mapping this index to a database, which is further split into four database documents</w:t>
      </w:r>
    </w:p>
    <w:p w:rsidR="00E243EA" w:rsidRDefault="00E243EA" w:rsidP="00E243EA">
      <w:pPr>
        <w:pStyle w:val="ListParagraph"/>
        <w:numPr>
          <w:ilvl w:val="0"/>
          <w:numId w:val="15"/>
        </w:numPr>
      </w:pPr>
      <w:proofErr w:type="spellStart"/>
      <w:r>
        <w:t>Name</w:t>
      </w:r>
      <w:r w:rsidRPr="00753A6F">
        <w:t>.searchenginedb</w:t>
      </w:r>
      <w:proofErr w:type="spellEnd"/>
    </w:p>
    <w:p w:rsidR="00E243EA" w:rsidRDefault="00E243EA" w:rsidP="00E243EA">
      <w:pPr>
        <w:pStyle w:val="ListParagraph"/>
        <w:numPr>
          <w:ilvl w:val="0"/>
          <w:numId w:val="15"/>
        </w:numPr>
      </w:pPr>
      <w:proofErr w:type="spellStart"/>
      <w:r>
        <w:t>Size</w:t>
      </w:r>
      <w:r w:rsidRPr="00753A6F">
        <w:t>.searchenginedb</w:t>
      </w:r>
      <w:proofErr w:type="spellEnd"/>
    </w:p>
    <w:p w:rsidR="00E243EA" w:rsidRDefault="00E243EA" w:rsidP="00E243EA">
      <w:pPr>
        <w:pStyle w:val="ListParagraph"/>
        <w:numPr>
          <w:ilvl w:val="0"/>
          <w:numId w:val="15"/>
        </w:numPr>
      </w:pPr>
      <w:proofErr w:type="spellStart"/>
      <w:r>
        <w:t>Format</w:t>
      </w:r>
      <w:r w:rsidRPr="00753A6F">
        <w:t>.searchenginedb</w:t>
      </w:r>
      <w:proofErr w:type="spellEnd"/>
    </w:p>
    <w:p w:rsidR="00E243EA" w:rsidRDefault="00E243EA" w:rsidP="00E243EA">
      <w:pPr>
        <w:pStyle w:val="ListParagraph"/>
        <w:numPr>
          <w:ilvl w:val="0"/>
          <w:numId w:val="15"/>
        </w:numPr>
      </w:pPr>
      <w:proofErr w:type="spellStart"/>
      <w:r w:rsidRPr="00753A6F">
        <w:t>Path.searchenginedb</w:t>
      </w:r>
      <w:proofErr w:type="spellEnd"/>
    </w:p>
    <w:p w:rsidR="00E243EA" w:rsidRDefault="00E243EA" w:rsidP="00E243EA">
      <w:r>
        <w:t xml:space="preserve">The procedure for creating an inverted index is the same as in text search. The only differences being the absence of words as tokens and the mapping of the resultant index in a database. </w:t>
      </w:r>
    </w:p>
    <w:p w:rsidR="00E243EA" w:rsidRDefault="00E243EA" w:rsidP="00E243EA">
      <w:r>
        <w:t>The only slow process is the formation of an inverted index. After the index is made the rest of the process is pretty fast. After indexing, we input the query and search in the database ‘</w:t>
      </w:r>
      <w:proofErr w:type="spellStart"/>
      <w:r>
        <w:t>Name.searchenginedb</w:t>
      </w:r>
      <w:proofErr w:type="spellEnd"/>
      <w:r>
        <w:t>’ and this process happens almost instantaneously because the inverted index itself is designed according to the given query.</w:t>
      </w:r>
    </w:p>
    <w:p w:rsidR="00324744" w:rsidRDefault="00E243EA">
      <w:r>
        <w:t>The data base returns the documents corresponding to the entire query or even related documents.</w:t>
      </w:r>
      <w:r w:rsidR="00324744">
        <w:br w:type="page"/>
      </w:r>
    </w:p>
    <w:p w:rsidR="00324744" w:rsidRDefault="00324744" w:rsidP="00324744">
      <w:pPr>
        <w:pStyle w:val="Heading1"/>
        <w:jc w:val="center"/>
        <w:rPr>
          <w:sz w:val="40"/>
          <w:szCs w:val="40"/>
        </w:rPr>
      </w:pPr>
      <w:r w:rsidRPr="00324744">
        <w:rPr>
          <w:sz w:val="40"/>
          <w:szCs w:val="40"/>
        </w:rPr>
        <w:lastRenderedPageBreak/>
        <w:t>CODE</w:t>
      </w:r>
    </w:p>
    <w:tbl>
      <w:tblPr>
        <w:tblStyle w:val="ReportTable"/>
        <w:tblW w:w="0" w:type="auto"/>
        <w:tblLook w:val="04A0" w:firstRow="1" w:lastRow="0" w:firstColumn="1" w:lastColumn="0" w:noHBand="0" w:noVBand="1"/>
      </w:tblPr>
      <w:tblGrid>
        <w:gridCol w:w="8630"/>
      </w:tblGrid>
      <w:tr w:rsidR="00324744" w:rsidRPr="00324744" w:rsidTr="00324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324744" w:rsidRPr="00675922" w:rsidRDefault="00324744" w:rsidP="00085A62">
            <w:pPr>
              <w:pStyle w:val="Heading4"/>
              <w:outlineLvl w:val="3"/>
              <w:rPr>
                <w:sz w:val="28"/>
                <w:szCs w:val="28"/>
              </w:rPr>
            </w:pPr>
            <w:r w:rsidRPr="00675922">
              <w:rPr>
                <w:sz w:val="28"/>
                <w:szCs w:val="28"/>
              </w:rPr>
              <w:t>Main.py</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import time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import re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import math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import </w:t>
            </w:r>
            <w:proofErr w:type="spellStart"/>
            <w:r w:rsidRPr="00324744">
              <w:t>os</w:t>
            </w:r>
            <w:proofErr w:type="spellEnd"/>
            <w:r w:rsidRPr="00324744">
              <w:t>, sys, inspect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cmd_subfolder</w:t>
            </w:r>
            <w:proofErr w:type="spellEnd"/>
            <w:r w:rsidRPr="00324744">
              <w:t xml:space="preserve"> = os.path.realpath(os.path.abspath(os.path.join(os.path.split(inspect.getfile( </w:t>
            </w:r>
            <w:proofErr w:type="spellStart"/>
            <w:r w:rsidRPr="00324744">
              <w:t>inspect.currentframe</w:t>
            </w:r>
            <w:proofErr w:type="spellEnd"/>
            <w:r w:rsidRPr="00324744">
              <w:t>() ))[0],"Core")))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if </w:t>
            </w:r>
            <w:proofErr w:type="spellStart"/>
            <w:r w:rsidRPr="00324744">
              <w:t>cmd_subfolder</w:t>
            </w:r>
            <w:proofErr w:type="spellEnd"/>
            <w:r w:rsidRPr="00324744">
              <w:t xml:space="preserve"> not in </w:t>
            </w:r>
            <w:proofErr w:type="spellStart"/>
            <w:r w:rsidRPr="00324744">
              <w:t>sys.path</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sys.path.insert</w:t>
            </w:r>
            <w:proofErr w:type="spellEnd"/>
            <w:r w:rsidRPr="00324744">
              <w:t xml:space="preserve">(0, </w:t>
            </w:r>
            <w:proofErr w:type="spellStart"/>
            <w:r w:rsidRPr="00324744">
              <w:t>cmd_subfolder</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import </w:t>
            </w:r>
            <w:proofErr w:type="spellStart"/>
            <w:r w:rsidRPr="00324744">
              <w:t>querytexts</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from </w:t>
            </w:r>
            <w:proofErr w:type="spellStart"/>
            <w:r w:rsidRPr="00324744">
              <w:t>makefilesizeextpatharray</w:t>
            </w:r>
            <w:proofErr w:type="spellEnd"/>
            <w:r w:rsidRPr="00324744">
              <w:t xml:space="preserve"> import </w:t>
            </w:r>
            <w:proofErr w:type="spellStart"/>
            <w:r w:rsidRPr="00324744">
              <w:t>my_list</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from </w:t>
            </w:r>
            <w:proofErr w:type="spellStart"/>
            <w:r w:rsidRPr="00324744">
              <w:t>buildindex</w:t>
            </w:r>
            <w:proofErr w:type="spellEnd"/>
            <w:r w:rsidRPr="00324744">
              <w:t xml:space="preserve"> import </w:t>
            </w:r>
            <w:proofErr w:type="spellStart"/>
            <w:r w:rsidRPr="00324744">
              <w:t>BuildIndex</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from </w:t>
            </w:r>
            <w:proofErr w:type="spellStart"/>
            <w:r w:rsidRPr="00324744">
              <w:t>querytexts</w:t>
            </w:r>
            <w:proofErr w:type="spellEnd"/>
            <w:r w:rsidRPr="00324744">
              <w:t xml:space="preserve"> import Query</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import </w:t>
            </w:r>
            <w:proofErr w:type="spellStart"/>
            <w:r w:rsidRPr="00324744">
              <w:t>webbrowser</w:t>
            </w:r>
            <w:proofErr w:type="spellEnd"/>
            <w:r w:rsidRPr="00324744">
              <w:t xml:space="preserve"> as </w:t>
            </w:r>
            <w:proofErr w:type="spellStart"/>
            <w:r w:rsidRPr="00324744">
              <w:t>wb</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exit=1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choice=0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while (exit==1):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os.system</w:t>
            </w:r>
            <w:proofErr w:type="spellEnd"/>
            <w:r w:rsidRPr="00324744">
              <w:t>('</w:t>
            </w:r>
            <w:proofErr w:type="spellStart"/>
            <w:r w:rsidRPr="00324744">
              <w:t>cls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read_files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   FILE SYSTEM  SEARCH ENGINE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            BY ADITYA JAGDEV AND FAIZAN KHAN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     14BCE0185     14BCE0187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counter =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gramStart"/>
            <w:r w:rsidRPr="00324744">
              <w:t>print</w:t>
            </w:r>
            <w:proofErr w:type="gramEnd"/>
            <w:r w:rsidRPr="00324744">
              <w:t xml:space="preserve"> '\n1. Search for text in files\n2. Search for files\n3. Exit\n\</w:t>
            </w:r>
            <w:proofErr w:type="spellStart"/>
            <w:r w:rsidRPr="00324744">
              <w:t>nYour</w:t>
            </w:r>
            <w:proofErr w:type="spellEnd"/>
            <w:r w:rsidRPr="00324744">
              <w:t xml:space="preserve"> Choice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choice = input()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(choice == 1):                                                       #Text Search Module Begin</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gramStart"/>
            <w:r w:rsidRPr="00324744">
              <w:t>print</w:t>
            </w:r>
            <w:proofErr w:type="gramEnd"/>
            <w:r w:rsidRPr="00324744">
              <w:t xml:space="preserve"> 'Creating Index...'</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gramStart"/>
            <w:r w:rsidRPr="00324744">
              <w:t>for</w:t>
            </w:r>
            <w:proofErr w:type="gramEnd"/>
            <w:r w:rsidRPr="00324744">
              <w:t xml:space="preserve"> (</w:t>
            </w:r>
            <w:proofErr w:type="spellStart"/>
            <w:r w:rsidRPr="00324744">
              <w:t>dir</w:t>
            </w:r>
            <w:proofErr w:type="spellEnd"/>
            <w:r w:rsidRPr="00324744">
              <w:t xml:space="preserve">, _, files) in </w:t>
            </w:r>
            <w:proofErr w:type="spellStart"/>
            <w:r w:rsidRPr="00324744">
              <w:t>os.walk</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f in files: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 xml:space="preserve">                path = </w:t>
            </w:r>
            <w:proofErr w:type="spellStart"/>
            <w:r w:rsidRPr="00324744">
              <w:t>os.path.join</w:t>
            </w:r>
            <w:proofErr w:type="spellEnd"/>
            <w:r w:rsidRPr="00324744">
              <w:t>(</w:t>
            </w:r>
            <w:proofErr w:type="spellStart"/>
            <w:r w:rsidRPr="00324744">
              <w:t>dir</w:t>
            </w:r>
            <w:proofErr w:type="spellEnd"/>
            <w:r w:rsidRPr="00324744">
              <w:t>, 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w:t>
            </w:r>
            <w:proofErr w:type="spellStart"/>
            <w:r w:rsidRPr="00324744">
              <w:t>os.path.exists</w:t>
            </w:r>
            <w:proofErr w:type="spellEnd"/>
            <w:r w:rsidRPr="00324744">
              <w:t>(path):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container = path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ext</w:t>
            </w:r>
            <w:proofErr w:type="spellEnd"/>
            <w:r w:rsidRPr="00324744">
              <w:t xml:space="preserve"> = </w:t>
            </w:r>
            <w:proofErr w:type="spellStart"/>
            <w:r w:rsidRPr="00324744">
              <w:t>container.rsplit</w:t>
            </w:r>
            <w:proofErr w:type="spellEnd"/>
            <w:r w:rsidRPr="00324744">
              <w:t>( ".", 1 )[ 1 ]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ext</w:t>
            </w:r>
            <w:proofErr w:type="spellEnd"/>
            <w:r w:rsidRPr="00324744">
              <w:t>=</w:t>
            </w:r>
            <w:proofErr w:type="spellStart"/>
            <w:r w:rsidRPr="00324744">
              <w:t>ext.lower</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w:t>
            </w:r>
            <w:proofErr w:type="spellStart"/>
            <w:r w:rsidRPr="00324744">
              <w:t>ext</w:t>
            </w:r>
            <w:proofErr w:type="spellEnd"/>
            <w:r w:rsidRPr="00324744">
              <w:t xml:space="preserve"> == 'txt'):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read_files.append</w:t>
            </w:r>
            <w:proofErr w:type="spellEnd"/>
            <w:r w:rsidRPr="00324744">
              <w:t>(path)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query=Query(</w:t>
            </w:r>
            <w:proofErr w:type="spellStart"/>
            <w:r w:rsidRPr="00324744">
              <w:t>read_files</w:t>
            </w:r>
            <w:proofErr w:type="spellEnd"/>
            <w:r w:rsidRPr="00324744">
              <w:t xml:space="preserv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w:t>
            </w:r>
            <w:proofErr w:type="spellStart"/>
            <w:r w:rsidRPr="00324744">
              <w:t>raw_input</w:t>
            </w:r>
            <w:proofErr w:type="spellEnd"/>
            <w:r w:rsidRPr="00324744">
              <w:t>('\</w:t>
            </w:r>
            <w:proofErr w:type="spellStart"/>
            <w:r w:rsidRPr="00324744">
              <w:t>nSearch</w:t>
            </w:r>
            <w:proofErr w:type="spellEnd"/>
            <w:r w:rsidRPr="00324744">
              <w:t xml:space="preserve"> in files for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w:t>
            </w:r>
            <w:proofErr w:type="spellStart"/>
            <w:r w:rsidRPr="00324744">
              <w:t>s.lower</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 ' in 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test_oneword</w:t>
            </w:r>
            <w:proofErr w:type="spellEnd"/>
            <w:r w:rsidRPr="00324744">
              <w:t>=</w:t>
            </w:r>
            <w:proofErr w:type="spellStart"/>
            <w:r w:rsidRPr="00324744">
              <w:t>query.phrase_query</w:t>
            </w:r>
            <w:proofErr w:type="spellEnd"/>
            <w:r w:rsidRPr="00324744">
              <w:t>(s)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test_oneword</w:t>
            </w:r>
            <w:proofErr w:type="spellEnd"/>
            <w:r w:rsidRPr="00324744">
              <w:t>=</w:t>
            </w:r>
            <w:proofErr w:type="spellStart"/>
            <w:r w:rsidRPr="00324744">
              <w:t>query.one_word_query</w:t>
            </w:r>
            <w:proofErr w:type="spellEnd"/>
            <w:r w:rsidRPr="00324744">
              <w:t>(s)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not </w:t>
            </w:r>
            <w:proofErr w:type="spellStart"/>
            <w:r w:rsidRPr="00324744">
              <w:t>test_oneword</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'No Results Found'</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found1 = </w:t>
            </w:r>
            <w:proofErr w:type="spellStart"/>
            <w:r w:rsidRPr="00324744">
              <w:t>str</w:t>
            </w:r>
            <w:proofErr w:type="spellEnd"/>
            <w:r w:rsidRPr="00324744">
              <w:t>(</w:t>
            </w:r>
            <w:proofErr w:type="spellStart"/>
            <w:r w:rsidRPr="00324744">
              <w:t>test_oneword</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found1 = found1.rsplit("'",1)[0]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found1 = found1.split("/",1)[1]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full_path</w:t>
            </w:r>
            <w:proofErr w:type="spellEnd"/>
            <w:r w:rsidRPr="00324744">
              <w:t xml:space="preserve"> = </w:t>
            </w:r>
            <w:proofErr w:type="spellStart"/>
            <w:r w:rsidRPr="00324744">
              <w:t>os.getcwd</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full_path</w:t>
            </w:r>
            <w:proofErr w:type="spellEnd"/>
            <w:r w:rsidRPr="00324744">
              <w:t xml:space="preserve"> = </w:t>
            </w:r>
            <w:proofErr w:type="spellStart"/>
            <w:r w:rsidRPr="00324744">
              <w:t>full_path</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full_path</w:t>
            </w:r>
            <w:proofErr w:type="spellEnd"/>
            <w:r w:rsidRPr="00324744">
              <w:t xml:space="preserve"> = </w:t>
            </w:r>
            <w:proofErr w:type="spellStart"/>
            <w:r w:rsidRPr="00324744">
              <w:t>full_path</w:t>
            </w:r>
            <w:proofErr w:type="spellEnd"/>
            <w:r w:rsidRPr="00324744">
              <w:t xml:space="preserve"> + found1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'Phrase found in file \'' + (</w:t>
            </w:r>
            <w:proofErr w:type="spellStart"/>
            <w:r w:rsidRPr="00324744">
              <w:t>str</w:t>
            </w:r>
            <w:proofErr w:type="spellEnd"/>
            <w:r w:rsidRPr="00324744">
              <w:t>(</w:t>
            </w:r>
            <w:proofErr w:type="spellStart"/>
            <w:r w:rsidRPr="00324744">
              <w:t>test_oneword</w:t>
            </w:r>
            <w:proofErr w:type="spellEnd"/>
            <w:r w:rsidRPr="00324744">
              <w:t>).</w:t>
            </w:r>
            <w:proofErr w:type="spellStart"/>
            <w:r w:rsidRPr="00324744">
              <w:t>rsplit</w:t>
            </w:r>
            <w:proofErr w:type="spellEnd"/>
            <w:r w:rsidRPr="00324744">
              <w:t>("\\",1)[1]).</w:t>
            </w:r>
            <w:proofErr w:type="spellStart"/>
            <w:r w:rsidRPr="00324744">
              <w:t>rsplit</w:t>
            </w:r>
            <w:proofErr w:type="spellEnd"/>
            <w:r w:rsidRPr="00324744">
              <w:t>("'",1)[0]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choice1 = input('\</w:t>
            </w:r>
            <w:proofErr w:type="spellStart"/>
            <w:r w:rsidRPr="00324744">
              <w:t>nEnter</w:t>
            </w:r>
            <w:proofErr w:type="spellEnd"/>
            <w:r w:rsidRPr="00324744">
              <w:t xml:space="preserve"> 1 to open the file\</w:t>
            </w:r>
            <w:proofErr w:type="spellStart"/>
            <w:r w:rsidRPr="00324744">
              <w:t>nEnter</w:t>
            </w:r>
            <w:proofErr w:type="spellEnd"/>
            <w:r w:rsidRPr="00324744">
              <w:t xml:space="preserve"> 2 to open the containing folder\</w:t>
            </w:r>
            <w:proofErr w:type="spellStart"/>
            <w:r w:rsidRPr="00324744">
              <w:t>nEnter</w:t>
            </w:r>
            <w:proofErr w:type="spellEnd"/>
            <w:r w:rsidRPr="00324744">
              <w:t xml:space="preserve"> 3 to Continue\n\</w:t>
            </w:r>
            <w:proofErr w:type="spellStart"/>
            <w:r w:rsidRPr="00324744">
              <w:t>nYour</w:t>
            </w:r>
            <w:proofErr w:type="spellEnd"/>
            <w:r w:rsidRPr="00324744">
              <w:t xml:space="preserve"> Choice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if(choice1 == 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wb.open</w:t>
            </w:r>
            <w:proofErr w:type="spellEnd"/>
            <w:r w:rsidRPr="00324744">
              <w:t>(</w:t>
            </w:r>
            <w:proofErr w:type="spellStart"/>
            <w:r w:rsidRPr="00324744">
              <w:t>full_path</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if(choice1 == 2):</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wb.open</w:t>
            </w:r>
            <w:proofErr w:type="spellEnd"/>
            <w:r w:rsidRPr="00324744">
              <w:t>(</w:t>
            </w:r>
            <w:proofErr w:type="spellStart"/>
            <w:r w:rsidRPr="00324744">
              <w:t>full_path.rsplit</w:t>
            </w:r>
            <w:proofErr w:type="spellEnd"/>
            <w:r w:rsidRPr="00324744">
              <w:t xml:space="preserve">("\\",1)[0])                        #Text Search Module Ends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elif</w:t>
            </w:r>
            <w:proofErr w:type="spellEnd"/>
            <w:r w:rsidRPr="00324744">
              <w:t xml:space="preserve">(choice == 2):                                                      #File Search Module Begins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gramStart"/>
            <w:r w:rsidRPr="00324744">
              <w:t>print</w:t>
            </w:r>
            <w:proofErr w:type="gramEnd"/>
            <w:r w:rsidRPr="00324744">
              <w:t xml:space="preserve"> 'Creating Index...'</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filenames=['</w:t>
            </w:r>
            <w:proofErr w:type="spellStart"/>
            <w:r w:rsidRPr="00324744">
              <w:t>Name.searchenginedb</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query=Query(filenames)                                  #printing the names path again</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 xml:space="preserve">        s=</w:t>
            </w:r>
            <w:proofErr w:type="spellStart"/>
            <w:r w:rsidRPr="00324744">
              <w:t>raw_input</w:t>
            </w:r>
            <w:proofErr w:type="spellEnd"/>
            <w:r w:rsidRPr="00324744">
              <w:t>('\</w:t>
            </w:r>
            <w:proofErr w:type="spellStart"/>
            <w:r w:rsidRPr="00324744">
              <w:t>nType</w:t>
            </w:r>
            <w:proofErr w:type="spellEnd"/>
            <w:r w:rsidRPr="00324744">
              <w:t xml:space="preserve"> filename to search for : ')         #TAKING INPUT FROM USER HERE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w:t>
            </w:r>
            <w:proofErr w:type="spellStart"/>
            <w:r w:rsidRPr="00324744">
              <w:t>s.lower</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 ' in 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test_phrase</w:t>
            </w:r>
            <w:proofErr w:type="spellEnd"/>
            <w:r w:rsidRPr="00324744">
              <w:t>=</w:t>
            </w:r>
            <w:proofErr w:type="spellStart"/>
            <w:r w:rsidRPr="00324744">
              <w:t>query.phrase_query</w:t>
            </w:r>
            <w:proofErr w:type="spellEnd"/>
            <w:r w:rsidRPr="00324744">
              <w:t>(s)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test_phrase</w:t>
            </w:r>
            <w:proofErr w:type="spellEnd"/>
            <w:r w:rsidRPr="00324744">
              <w:t>=</w:t>
            </w:r>
            <w:proofErr w:type="spellStart"/>
            <w:r w:rsidRPr="00324744">
              <w:t>query.one_word_query</w:t>
            </w:r>
            <w:proofErr w:type="spellEnd"/>
            <w:r w:rsidRPr="00324744">
              <w:t>(s)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get_fp</w:t>
            </w:r>
            <w:proofErr w:type="spellEnd"/>
            <w:r w:rsidRPr="00324744">
              <w:t xml:space="preserve"> = open('</w:t>
            </w:r>
            <w:proofErr w:type="spellStart"/>
            <w:r w:rsidRPr="00324744">
              <w:t>Path.searchenginedb</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get_fs</w:t>
            </w:r>
            <w:proofErr w:type="spellEnd"/>
            <w:r w:rsidRPr="00324744">
              <w:t xml:space="preserve"> = open('</w:t>
            </w:r>
            <w:proofErr w:type="spellStart"/>
            <w:r w:rsidRPr="00324744">
              <w:t>Size.searchenginedb</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get_ff</w:t>
            </w:r>
            <w:proofErr w:type="spellEnd"/>
            <w:r w:rsidRPr="00324744">
              <w:t xml:space="preserve"> = open('</w:t>
            </w:r>
            <w:proofErr w:type="spellStart"/>
            <w:r w:rsidRPr="00324744">
              <w:t>Format.searchenginedb</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get_fn</w:t>
            </w:r>
            <w:proofErr w:type="spellEnd"/>
            <w:r w:rsidRPr="00324744">
              <w:t xml:space="preserve"> = open('</w:t>
            </w:r>
            <w:proofErr w:type="spellStart"/>
            <w:r w:rsidRPr="00324744">
              <w:t>Name.searchenginedb</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i in range(</w:t>
            </w:r>
            <w:proofErr w:type="spellStart"/>
            <w:r w:rsidRPr="00324744">
              <w:t>len</w:t>
            </w:r>
            <w:proofErr w:type="spellEnd"/>
            <w:r w:rsidRPr="00324744">
              <w:t>(</w:t>
            </w:r>
            <w:proofErr w:type="spellStart"/>
            <w:r w:rsidRPr="00324744">
              <w:t>my_list</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s in </w:t>
            </w:r>
            <w:proofErr w:type="spellStart"/>
            <w:r w:rsidRPr="00324744">
              <w:t>my_list</w:t>
            </w:r>
            <w:proofErr w:type="spellEnd"/>
            <w:r w:rsidRPr="00324744">
              <w:t>[i]:</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w:t>
            </w:r>
            <w:proofErr w:type="spellStart"/>
            <w:r w:rsidRPr="00324744">
              <w:t>nFile</w:t>
            </w:r>
            <w:proofErr w:type="spellEnd"/>
            <w:r w:rsidRPr="00324744">
              <w:t xml:space="preserve"> Name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j, line in enumerate(</w:t>
            </w:r>
            <w:proofErr w:type="spellStart"/>
            <w:r w:rsidRPr="00324744">
              <w:t>get_fn</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j == i:</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line,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break</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'File Format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j, line in enumerate(</w:t>
            </w:r>
            <w:proofErr w:type="spellStart"/>
            <w:r w:rsidRPr="00324744">
              <w:t>get_ff</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j == i:</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line,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break</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'File Size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j, line in enumerate(</w:t>
            </w:r>
            <w:proofErr w:type="spellStart"/>
            <w:r w:rsidRPr="00324744">
              <w:t>get_fs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j == i:</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 Size Unit Begin</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fsize</w:t>
            </w:r>
            <w:proofErr w:type="spellEnd"/>
            <w:r w:rsidRPr="00324744">
              <w:t xml:space="preserve"> = </w:t>
            </w:r>
            <w:proofErr w:type="spellStart"/>
            <w:r w:rsidRPr="00324744">
              <w:t>int</w:t>
            </w:r>
            <w:proofErr w:type="spellEnd"/>
            <w:r w:rsidRPr="00324744">
              <w:t>(line)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w:t>
            </w:r>
            <w:proofErr w:type="spellStart"/>
            <w:r w:rsidRPr="00324744">
              <w:t>fsize</w:t>
            </w:r>
            <w:proofErr w:type="spellEnd"/>
            <w:r w:rsidRPr="00324744">
              <w:t>&lt;=1024):</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pwr</w:t>
            </w:r>
            <w:proofErr w:type="spellEnd"/>
            <w:r w:rsidRPr="00324744">
              <w:t xml:space="preserve"> =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term = "Bytes"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elif</w:t>
            </w:r>
            <w:proofErr w:type="spellEnd"/>
            <w:r w:rsidRPr="00324744">
              <w:t>((</w:t>
            </w:r>
            <w:proofErr w:type="spellStart"/>
            <w:r w:rsidRPr="00324744">
              <w:t>fsize</w:t>
            </w:r>
            <w:proofErr w:type="spellEnd"/>
            <w:r w:rsidRPr="00324744">
              <w:t>/1024) &lt;= 1024):</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pwr</w:t>
            </w:r>
            <w:proofErr w:type="spellEnd"/>
            <w:r w:rsidRPr="00324744">
              <w:t xml:space="preserve"> = 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term = "</w:t>
            </w:r>
            <w:proofErr w:type="spellStart"/>
            <w:r w:rsidRPr="00324744">
              <w:t>KiloBytes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 xml:space="preserve">                        </w:t>
            </w:r>
            <w:proofErr w:type="spellStart"/>
            <w:r w:rsidRPr="00324744">
              <w:t>elif</w:t>
            </w:r>
            <w:proofErr w:type="spellEnd"/>
            <w:r w:rsidRPr="00324744">
              <w:t>(((</w:t>
            </w:r>
            <w:proofErr w:type="spellStart"/>
            <w:r w:rsidRPr="00324744">
              <w:t>fsize</w:t>
            </w:r>
            <w:proofErr w:type="spellEnd"/>
            <w:r w:rsidRPr="00324744">
              <w:t>/1024)/1024) &lt;= 1024):</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pwr</w:t>
            </w:r>
            <w:proofErr w:type="spellEnd"/>
            <w:r w:rsidRPr="00324744">
              <w:t xml:space="preserve"> = 2</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term = "</w:t>
            </w:r>
            <w:proofErr w:type="spellStart"/>
            <w:r w:rsidRPr="00324744">
              <w:t>MegaBytes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elif</w:t>
            </w:r>
            <w:proofErr w:type="spellEnd"/>
            <w:r w:rsidRPr="00324744">
              <w:t>((((</w:t>
            </w:r>
            <w:proofErr w:type="spellStart"/>
            <w:r w:rsidRPr="00324744">
              <w:t>fsize</w:t>
            </w:r>
            <w:proofErr w:type="spellEnd"/>
            <w:r w:rsidRPr="00324744">
              <w:t>/1024)/1024)/1024) &lt;= 1024):</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pwr</w:t>
            </w:r>
            <w:proofErr w:type="spellEnd"/>
            <w:r w:rsidRPr="00324744">
              <w:t xml:space="preserve"> = 3</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term = "</w:t>
            </w:r>
            <w:proofErr w:type="spellStart"/>
            <w:r w:rsidRPr="00324744">
              <w:t>GigaBytes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 Size Unit End</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w:t>
            </w:r>
            <w:proofErr w:type="spellStart"/>
            <w:r w:rsidRPr="00324744">
              <w:t>str</w:t>
            </w:r>
            <w:proofErr w:type="spellEnd"/>
            <w:r w:rsidRPr="00324744">
              <w:t>(</w:t>
            </w:r>
            <w:proofErr w:type="spellStart"/>
            <w:r w:rsidRPr="00324744">
              <w:t>fsize</w:t>
            </w:r>
            <w:proofErr w:type="spellEnd"/>
            <w:r w:rsidRPr="00324744">
              <w:t>) + " " + term</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break</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'File Path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j, line in enumerate(</w:t>
            </w:r>
            <w:proofErr w:type="spellStart"/>
            <w:r w:rsidRPr="00324744">
              <w:t>get_fp</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j == i:</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line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break</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full_path</w:t>
            </w:r>
            <w:proofErr w:type="spellEnd"/>
            <w:r w:rsidRPr="00324744">
              <w:t xml:space="preserve"> = </w:t>
            </w:r>
            <w:proofErr w:type="spellStart"/>
            <w:r w:rsidRPr="00324744">
              <w:t>os.getcwd</w:t>
            </w:r>
            <w:proofErr w:type="spellEnd"/>
            <w:r w:rsidRPr="00324744">
              <w:t>()                                     #File Open Module Ends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full_path</w:t>
            </w:r>
            <w:proofErr w:type="spellEnd"/>
            <w:r w:rsidRPr="00324744">
              <w:t xml:space="preserve"> = </w:t>
            </w:r>
            <w:proofErr w:type="spellStart"/>
            <w:r w:rsidRPr="00324744">
              <w:t>full_path</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full_path</w:t>
            </w:r>
            <w:proofErr w:type="spellEnd"/>
            <w:r w:rsidRPr="00324744">
              <w:t xml:space="preserve"> = </w:t>
            </w:r>
            <w:proofErr w:type="spellStart"/>
            <w:r w:rsidRPr="00324744">
              <w:t>full_path</w:t>
            </w:r>
            <w:proofErr w:type="spellEnd"/>
            <w:r w:rsidRPr="00324744">
              <w:t xml:space="preserve"> + </w:t>
            </w:r>
            <w:proofErr w:type="spellStart"/>
            <w:r w:rsidRPr="00324744">
              <w:t>str</w:t>
            </w:r>
            <w:proofErr w:type="spellEnd"/>
            <w:r w:rsidRPr="00324744">
              <w:t>(line).split("/",1)[1]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choice1 = input('\</w:t>
            </w:r>
            <w:proofErr w:type="spellStart"/>
            <w:r w:rsidRPr="00324744">
              <w:t>nEnter</w:t>
            </w:r>
            <w:proofErr w:type="spellEnd"/>
            <w:r w:rsidRPr="00324744">
              <w:t xml:space="preserve"> 1 to open the containing folder\</w:t>
            </w:r>
            <w:proofErr w:type="spellStart"/>
            <w:r w:rsidRPr="00324744">
              <w:t>nEnter</w:t>
            </w:r>
            <w:proofErr w:type="spellEnd"/>
            <w:r w:rsidRPr="00324744">
              <w:t xml:space="preserve"> 2 to Continue\n\</w:t>
            </w:r>
            <w:proofErr w:type="spellStart"/>
            <w:r w:rsidRPr="00324744">
              <w:t>nYour</w:t>
            </w:r>
            <w:proofErr w:type="spellEnd"/>
            <w:r w:rsidRPr="00324744">
              <w:t xml:space="preserve"> Choice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if(choice1 == 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wb.open</w:t>
            </w:r>
            <w:proofErr w:type="spellEnd"/>
            <w:r w:rsidRPr="00324744">
              <w:t>(</w:t>
            </w:r>
            <w:proofErr w:type="spellStart"/>
            <w:r w:rsidRPr="00324744">
              <w:t>full_path.rsplit</w:t>
            </w:r>
            <w:proofErr w:type="spellEnd"/>
            <w:r w:rsidRPr="00324744">
              <w:t>("\\",1)[0])                    #File Open Module Ends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counter = counter + 1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w:t>
            </w:r>
            <w:proofErr w:type="spellStart"/>
            <w:r w:rsidRPr="00324744">
              <w:t>nFound</w:t>
            </w:r>
            <w:proofErr w:type="spellEnd"/>
            <w:r w:rsidRPr="00324744">
              <w:t xml:space="preserve"> ' + </w:t>
            </w:r>
            <w:proofErr w:type="spellStart"/>
            <w:r w:rsidRPr="00324744">
              <w:t>str</w:t>
            </w:r>
            <w:proofErr w:type="spellEnd"/>
            <w:r w:rsidRPr="00324744">
              <w:t>(counter) + ' result(s)'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get_fp.close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get_fs.close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get_fn.close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get_ff.close</w:t>
            </w:r>
            <w:proofErr w:type="spellEnd"/>
            <w:r w:rsidRPr="00324744">
              <w:t xml:space="preserve">()                                                      #File Search Module Ends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elif</w:t>
            </w:r>
            <w:proofErr w:type="spellEnd"/>
            <w:r w:rsidRPr="00324744">
              <w:t xml:space="preserve"> ( choice ==3 ):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exit =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print 'Invalid Input'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(exit !=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exit=input('\</w:t>
            </w:r>
            <w:proofErr w:type="spellStart"/>
            <w:r w:rsidRPr="00324744">
              <w:t>nEnter</w:t>
            </w:r>
            <w:proofErr w:type="spellEnd"/>
            <w:r w:rsidRPr="00324744">
              <w:t xml:space="preserve"> 1 to Make Another Search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print '\</w:t>
            </w:r>
            <w:proofErr w:type="spellStart"/>
            <w:r w:rsidRPr="00324744">
              <w:t>nHave</w:t>
            </w:r>
            <w:proofErr w:type="spellEnd"/>
            <w:r w:rsidRPr="00324744">
              <w:t xml:space="preserv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lastRenderedPageBreak/>
              <w:t>time.sleep</w:t>
            </w:r>
            <w:proofErr w:type="spellEnd"/>
            <w:r w:rsidRPr="00324744">
              <w:t>(0.3)</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print 'a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time.sleep</w:t>
            </w:r>
            <w:proofErr w:type="spellEnd"/>
            <w:r w:rsidRPr="00324744">
              <w:t>(0.3)</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print 'Nice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time.sleep</w:t>
            </w:r>
            <w:proofErr w:type="spellEnd"/>
            <w:r w:rsidRPr="00324744">
              <w:t>(0.3)</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gramStart"/>
            <w:r w:rsidRPr="00324744">
              <w:t>print</w:t>
            </w:r>
            <w:proofErr w:type="gramEnd"/>
            <w:r w:rsidRPr="00324744">
              <w:t xml:space="preserve"> 'Day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time.sleep</w:t>
            </w:r>
            <w:proofErr w:type="spellEnd"/>
            <w:r w:rsidRPr="00324744">
              <w:t>(0.3)</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print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time.sleep</w:t>
            </w:r>
            <w:proofErr w:type="spellEnd"/>
            <w:r w:rsidRPr="00324744">
              <w:t>(0.1)</w:t>
            </w:r>
          </w:p>
        </w:tc>
      </w:tr>
    </w:tbl>
    <w:p w:rsidR="00324744" w:rsidRDefault="00324744"/>
    <w:tbl>
      <w:tblPr>
        <w:tblStyle w:val="ReportTable"/>
        <w:tblW w:w="0" w:type="auto"/>
        <w:tblLook w:val="04A0" w:firstRow="1" w:lastRow="0" w:firstColumn="1" w:lastColumn="0" w:noHBand="0" w:noVBand="1"/>
      </w:tblPr>
      <w:tblGrid>
        <w:gridCol w:w="8630"/>
      </w:tblGrid>
      <w:tr w:rsidR="00324744" w:rsidRPr="00324744" w:rsidTr="00324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324744" w:rsidRPr="00675922" w:rsidRDefault="00324744" w:rsidP="00892D42">
            <w:pPr>
              <w:pStyle w:val="Heading4"/>
              <w:outlineLvl w:val="3"/>
              <w:rPr>
                <w:sz w:val="28"/>
                <w:szCs w:val="28"/>
              </w:rPr>
            </w:pPr>
            <w:r w:rsidRPr="00675922">
              <w:rPr>
                <w:sz w:val="28"/>
                <w:szCs w:val="28"/>
              </w:rPr>
              <w:t>Buildindex.py</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#input = [file1, file2,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#res = {filename: [world1, word2]}</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import re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import math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#import </w:t>
            </w:r>
            <w:proofErr w:type="spellStart"/>
            <w:r w:rsidRPr="00324744">
              <w:t>Pystemmer</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class </w:t>
            </w:r>
            <w:proofErr w:type="spellStart"/>
            <w:r w:rsidRPr="00324744">
              <w:t>BuildIndex</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__</w:t>
            </w:r>
            <w:proofErr w:type="spellStart"/>
            <w:r w:rsidRPr="00324744">
              <w:t>init</w:t>
            </w:r>
            <w:proofErr w:type="spellEnd"/>
            <w:r w:rsidRPr="00324744">
              <w:t>__(self, files):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self.tf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self.df</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self.idf</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self.filenames</w:t>
            </w:r>
            <w:proofErr w:type="spellEnd"/>
            <w:r w:rsidRPr="00324744">
              <w:t xml:space="preserve"> = files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self.file_to_terms</w:t>
            </w:r>
            <w:proofErr w:type="spellEnd"/>
            <w:r w:rsidRPr="00324744">
              <w:t xml:space="preserve"> = </w:t>
            </w:r>
            <w:proofErr w:type="spellStart"/>
            <w:r w:rsidRPr="00324744">
              <w:t>self.process_files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self.regdex</w:t>
            </w:r>
            <w:proofErr w:type="spellEnd"/>
            <w:r w:rsidRPr="00324744">
              <w:t xml:space="preserve"> = </w:t>
            </w:r>
            <w:proofErr w:type="spellStart"/>
            <w:r w:rsidRPr="00324744">
              <w:t>self.regIndex</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self.totalIndex</w:t>
            </w:r>
            <w:proofErr w:type="spellEnd"/>
            <w:r w:rsidRPr="00324744">
              <w:t xml:space="preserve"> = </w:t>
            </w:r>
            <w:proofErr w:type="spellStart"/>
            <w:r w:rsidRPr="00324744">
              <w:t>self.execute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self.vectors</w:t>
            </w:r>
            <w:proofErr w:type="spellEnd"/>
            <w:r w:rsidRPr="00324744">
              <w:t xml:space="preserve"> = </w:t>
            </w:r>
            <w:proofErr w:type="spellStart"/>
            <w:r w:rsidRPr="00324744">
              <w:t>self.vectorize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self.mags</w:t>
            </w:r>
            <w:proofErr w:type="spellEnd"/>
            <w:r w:rsidRPr="00324744">
              <w:t xml:space="preserve"> = </w:t>
            </w:r>
            <w:proofErr w:type="spellStart"/>
            <w:r w:rsidRPr="00324744">
              <w:t>self.magnitudes</w:t>
            </w:r>
            <w:proofErr w:type="spellEnd"/>
            <w:r w:rsidRPr="00324744">
              <w:t>(</w:t>
            </w:r>
            <w:proofErr w:type="spellStart"/>
            <w:r w:rsidRPr="00324744">
              <w:t>self.filenames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self.populateScores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w:t>
            </w:r>
            <w:proofErr w:type="spellStart"/>
            <w:r w:rsidRPr="00324744">
              <w:t>input:Raw</w:t>
            </w:r>
            <w:proofErr w:type="spellEnd"/>
            <w:r w:rsidRPr="00324744">
              <w:t xml:space="preserve"> file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w:t>
            </w:r>
            <w:proofErr w:type="spellStart"/>
            <w:r w:rsidRPr="00324744">
              <w:t>output:terms</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process_files</w:t>
            </w:r>
            <w:proofErr w:type="spellEnd"/>
            <w:r w:rsidRPr="00324744">
              <w:t>(self):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file_to_terms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file in </w:t>
            </w:r>
            <w:proofErr w:type="spellStart"/>
            <w:r w:rsidRPr="00324744">
              <w:t>self.filenames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#stopwords1 = open('stopwords.txt')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stopwords</w:t>
            </w:r>
            <w:proofErr w:type="spellEnd"/>
            <w:r w:rsidRPr="00324744">
              <w:t>=stopwords1.read()</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pattern = </w:t>
            </w:r>
            <w:proofErr w:type="spellStart"/>
            <w:r w:rsidRPr="00324744">
              <w:t>re.compile</w:t>
            </w:r>
            <w:proofErr w:type="spellEnd"/>
            <w:r w:rsidRPr="00324744">
              <w:t>('[\W_]+')</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file_to_terms[file] = open(file, 'r').read().lower();</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file_to_terms[file] = </w:t>
            </w:r>
            <w:proofErr w:type="spellStart"/>
            <w:r w:rsidRPr="00324744">
              <w:t>pattern.sub</w:t>
            </w:r>
            <w:proofErr w:type="spellEnd"/>
            <w:r w:rsidRPr="00324744">
              <w:t>(' ',file_to_terms[file])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re.sub</w:t>
            </w:r>
            <w:proofErr w:type="spellEnd"/>
            <w:r w:rsidRPr="00324744">
              <w:t>(r'[\W_]+','', file_to_terms[file])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file_to_terms[file] = file_to_terms[file].split()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#file_to_terms[file] = [w for w in file_to_terms[file] if w not in </w:t>
            </w:r>
            <w:proofErr w:type="spellStart"/>
            <w:r w:rsidRPr="00324744">
              <w:t>stopwords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#file_to_terms[file] = [</w:t>
            </w:r>
            <w:proofErr w:type="spellStart"/>
            <w:r w:rsidRPr="00324744">
              <w:t>stemmer.stem_word</w:t>
            </w:r>
            <w:proofErr w:type="spellEnd"/>
            <w:r w:rsidRPr="00324744">
              <w:t>(w) for w in file_to_terms[file]]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#stopwords1.close()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file_to_terms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'''input = [word1, word2,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output = {word1: [pos1, pos2], word2: [pos2, pos434],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index_one_file</w:t>
            </w:r>
            <w:proofErr w:type="spellEnd"/>
            <w:r w:rsidRPr="00324744">
              <w:t xml:space="preserve">(self, </w:t>
            </w:r>
            <w:proofErr w:type="spellStart"/>
            <w:r w:rsidRPr="00324744">
              <w:t>termlist</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fileIndex</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index, word in enumerate(</w:t>
            </w:r>
            <w:proofErr w:type="spellStart"/>
            <w:r w:rsidRPr="00324744">
              <w:t>termlist</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word in </w:t>
            </w:r>
            <w:proofErr w:type="spellStart"/>
            <w:r w:rsidRPr="00324744">
              <w:t>fileIndex.keys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fileIndex</w:t>
            </w:r>
            <w:proofErr w:type="spellEnd"/>
            <w:r w:rsidRPr="00324744">
              <w:t>[word].append(index)</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fileIndex</w:t>
            </w:r>
            <w:proofErr w:type="spellEnd"/>
            <w:r w:rsidRPr="00324744">
              <w:t>[word] = [index]</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fileIndex</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#input = {filename: [word1, </w:t>
            </w:r>
            <w:proofErr w:type="gramStart"/>
            <w:r w:rsidRPr="00324744">
              <w:t>word2, ...]</w:t>
            </w:r>
            <w:proofErr w:type="gramEnd"/>
            <w:r w:rsidRPr="00324744">
              <w:t>,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#res = {filename: {word: [pos1, </w:t>
            </w:r>
            <w:proofErr w:type="gramStart"/>
            <w:r w:rsidRPr="00324744">
              <w:t>pos2, ...]</w:t>
            </w:r>
            <w:proofErr w:type="gramEnd"/>
            <w:r w:rsidRPr="00324744">
              <w:t>},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make_indices(self, </w:t>
            </w:r>
            <w:proofErr w:type="spellStart"/>
            <w:r w:rsidRPr="00324744">
              <w:t>termlists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total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filename in </w:t>
            </w:r>
            <w:proofErr w:type="spellStart"/>
            <w:r w:rsidRPr="00324744">
              <w:t>termlists.keys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 xml:space="preserve">                        total[filename] = </w:t>
            </w:r>
            <w:proofErr w:type="spellStart"/>
            <w:r w:rsidRPr="00324744">
              <w:t>self.index_one_file</w:t>
            </w:r>
            <w:proofErr w:type="spellEnd"/>
            <w:r w:rsidRPr="00324744">
              <w:t>(</w:t>
            </w:r>
            <w:proofErr w:type="spellStart"/>
            <w:r w:rsidRPr="00324744">
              <w:t>termlists</w:t>
            </w:r>
            <w:proofErr w:type="spellEnd"/>
            <w:r w:rsidRPr="00324744">
              <w:t>[filename])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total</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'''input = {filename: {word: [pos1, </w:t>
            </w:r>
            <w:proofErr w:type="gramStart"/>
            <w:r w:rsidRPr="00324744">
              <w:t>pos2, ...]</w:t>
            </w:r>
            <w:proofErr w:type="gramEnd"/>
            <w:r w:rsidRPr="00324744">
              <w:t>,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res = {word: {filename: [pos1, pos2]},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fullIndex</w:t>
            </w:r>
            <w:proofErr w:type="spellEnd"/>
            <w:r w:rsidRPr="00324744">
              <w:t>(self):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total_index</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indie_indices</w:t>
            </w:r>
            <w:proofErr w:type="spellEnd"/>
            <w:r w:rsidRPr="00324744">
              <w:t xml:space="preserve"> = </w:t>
            </w:r>
            <w:proofErr w:type="spellStart"/>
            <w:r w:rsidRPr="00324744">
              <w:t>self.regdex</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filename in </w:t>
            </w:r>
            <w:proofErr w:type="spellStart"/>
            <w:r w:rsidRPr="00324744">
              <w:t>indie_indices.keys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self.tf[filename]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word in </w:t>
            </w:r>
            <w:proofErr w:type="spellStart"/>
            <w:r w:rsidRPr="00324744">
              <w:t>indie_indices</w:t>
            </w:r>
            <w:proofErr w:type="spellEnd"/>
            <w:r w:rsidRPr="00324744">
              <w:t>[filename].keys():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self.tf[filename][word] = </w:t>
            </w:r>
            <w:proofErr w:type="spellStart"/>
            <w:r w:rsidRPr="00324744">
              <w:t>len</w:t>
            </w:r>
            <w:proofErr w:type="spellEnd"/>
            <w:r w:rsidRPr="00324744">
              <w:t>(</w:t>
            </w:r>
            <w:proofErr w:type="spellStart"/>
            <w:r w:rsidRPr="00324744">
              <w:t>indie_indices</w:t>
            </w:r>
            <w:proofErr w:type="spellEnd"/>
            <w:r w:rsidRPr="00324744">
              <w:t>[filename][word])</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word in </w:t>
            </w:r>
            <w:proofErr w:type="spellStart"/>
            <w:r w:rsidRPr="00324744">
              <w:t>self.df.keys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self.df</w:t>
            </w:r>
            <w:proofErr w:type="spellEnd"/>
            <w:r w:rsidRPr="00324744">
              <w:t>[word] += 1</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self.df</w:t>
            </w:r>
            <w:proofErr w:type="spellEnd"/>
            <w:r w:rsidRPr="00324744">
              <w:t xml:space="preserve">[word] = 1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word in </w:t>
            </w:r>
            <w:proofErr w:type="spellStart"/>
            <w:r w:rsidRPr="00324744">
              <w:t>total_index.keys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filename in </w:t>
            </w:r>
            <w:proofErr w:type="spellStart"/>
            <w:r w:rsidRPr="00324744">
              <w:t>total_index</w:t>
            </w:r>
            <w:proofErr w:type="spellEnd"/>
            <w:r w:rsidRPr="00324744">
              <w:t>[word].keys():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total_index[word][filename].append(indie_indices[filename][word][:])</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total_index</w:t>
            </w:r>
            <w:proofErr w:type="spellEnd"/>
            <w:r w:rsidRPr="00324744">
              <w:t xml:space="preserve">[word][filename] = </w:t>
            </w:r>
            <w:proofErr w:type="spellStart"/>
            <w:r w:rsidRPr="00324744">
              <w:t>indie_indices</w:t>
            </w:r>
            <w:proofErr w:type="spellEnd"/>
            <w:r w:rsidRPr="00324744">
              <w:t>[filename][word]</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total_index</w:t>
            </w:r>
            <w:proofErr w:type="spellEnd"/>
            <w:r w:rsidRPr="00324744">
              <w:t xml:space="preserve">[word] = {filename: </w:t>
            </w:r>
            <w:proofErr w:type="spellStart"/>
            <w:r w:rsidRPr="00324744">
              <w:t>indie_indices</w:t>
            </w:r>
            <w:proofErr w:type="spellEnd"/>
            <w:r w:rsidRPr="00324744">
              <w:t>[filename][word]}</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total_index</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vectorize</w:t>
            </w:r>
            <w:proofErr w:type="spellEnd"/>
            <w:r w:rsidRPr="00324744">
              <w:t>(self):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vectors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filename in </w:t>
            </w:r>
            <w:proofErr w:type="spellStart"/>
            <w:r w:rsidRPr="00324744">
              <w:t>self.filenames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vectors[filename] = [</w:t>
            </w:r>
            <w:proofErr w:type="spellStart"/>
            <w:r w:rsidRPr="00324744">
              <w:t>len</w:t>
            </w:r>
            <w:proofErr w:type="spellEnd"/>
            <w:r w:rsidRPr="00324744">
              <w:t>(</w:t>
            </w:r>
            <w:proofErr w:type="spellStart"/>
            <w:r w:rsidRPr="00324744">
              <w:t>self.regdex</w:t>
            </w:r>
            <w:proofErr w:type="spellEnd"/>
            <w:r w:rsidRPr="00324744">
              <w:t xml:space="preserve">[filename][word]) for word in </w:t>
            </w:r>
            <w:proofErr w:type="spellStart"/>
            <w:r w:rsidRPr="00324744">
              <w:t>self.regdex</w:t>
            </w:r>
            <w:proofErr w:type="spellEnd"/>
            <w:r w:rsidRPr="00324744">
              <w:t>[filename].keys()]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vectors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 xml:space="preserve">        </w:t>
            </w:r>
            <w:proofErr w:type="spellStart"/>
            <w:r w:rsidRPr="00324744">
              <w:t>def</w:t>
            </w:r>
            <w:proofErr w:type="spellEnd"/>
            <w:r w:rsidRPr="00324744">
              <w:t xml:space="preserve"> </w:t>
            </w:r>
            <w:proofErr w:type="spellStart"/>
            <w:r w:rsidRPr="00324744">
              <w:t>document_frequency</w:t>
            </w:r>
            <w:proofErr w:type="spellEnd"/>
            <w:r w:rsidRPr="00324744">
              <w:t>(self, term):</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term in </w:t>
            </w:r>
            <w:proofErr w:type="spellStart"/>
            <w:r w:rsidRPr="00324744">
              <w:t>self.totalIndex.keys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len</w:t>
            </w:r>
            <w:proofErr w:type="spellEnd"/>
            <w:r w:rsidRPr="00324744">
              <w:t>(</w:t>
            </w:r>
            <w:proofErr w:type="spellStart"/>
            <w:r w:rsidRPr="00324744">
              <w:t>self.totalIndex</w:t>
            </w:r>
            <w:proofErr w:type="spellEnd"/>
            <w:r w:rsidRPr="00324744">
              <w:t xml:space="preserve">[term].keys())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collection_size</w:t>
            </w:r>
            <w:proofErr w:type="spellEnd"/>
            <w:r w:rsidRPr="00324744">
              <w:t>(self):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len</w:t>
            </w:r>
            <w:proofErr w:type="spellEnd"/>
            <w:r w:rsidRPr="00324744">
              <w:t>(</w:t>
            </w:r>
            <w:proofErr w:type="spellStart"/>
            <w:r w:rsidRPr="00324744">
              <w:t>self.filenames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magnitudes(self, documents):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mags</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document in documents: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mags</w:t>
            </w:r>
            <w:proofErr w:type="spellEnd"/>
            <w:r w:rsidRPr="00324744">
              <w:t xml:space="preserve">[document] = pow(sum(map(lambda x: x**2, </w:t>
            </w:r>
            <w:proofErr w:type="spellStart"/>
            <w:r w:rsidRPr="00324744">
              <w:t>self.vectors</w:t>
            </w:r>
            <w:proofErr w:type="spellEnd"/>
            <w:r w:rsidRPr="00324744">
              <w:t>[document])),.5)</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mags</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term_frequency</w:t>
            </w:r>
            <w:proofErr w:type="spellEnd"/>
            <w:r w:rsidRPr="00324744">
              <w:t>(self, term, document):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self.tf[document][term]/</w:t>
            </w:r>
            <w:proofErr w:type="spellStart"/>
            <w:r w:rsidRPr="00324744">
              <w:t>self.mags</w:t>
            </w:r>
            <w:proofErr w:type="spellEnd"/>
            <w:r w:rsidRPr="00324744">
              <w:t>[document] if term in self.tf[document].keys() else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populateScores</w:t>
            </w:r>
            <w:proofErr w:type="spellEnd"/>
            <w:r w:rsidRPr="00324744">
              <w:t xml:space="preserve">(self):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filename in </w:t>
            </w:r>
            <w:proofErr w:type="spellStart"/>
            <w:r w:rsidRPr="00324744">
              <w:t>self.filenames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term in </w:t>
            </w:r>
            <w:proofErr w:type="spellStart"/>
            <w:r w:rsidRPr="00324744">
              <w:t>self.getUniques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self.tf[filename][term] = </w:t>
            </w:r>
            <w:proofErr w:type="spellStart"/>
            <w:r w:rsidRPr="00324744">
              <w:t>self.term_frequency</w:t>
            </w:r>
            <w:proofErr w:type="spellEnd"/>
            <w:r w:rsidRPr="00324744">
              <w:t>(term, filename)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term in </w:t>
            </w:r>
            <w:proofErr w:type="spellStart"/>
            <w:r w:rsidRPr="00324744">
              <w:t>self.df.keys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self.idf</w:t>
            </w:r>
            <w:proofErr w:type="spellEnd"/>
            <w:r w:rsidRPr="00324744">
              <w:t xml:space="preserve">[term] = </w:t>
            </w:r>
            <w:proofErr w:type="spellStart"/>
            <w:r w:rsidRPr="00324744">
              <w:t>self.idf_func</w:t>
            </w:r>
            <w:proofErr w:type="spellEnd"/>
            <w:r w:rsidRPr="00324744">
              <w:t>(</w:t>
            </w:r>
            <w:proofErr w:type="spellStart"/>
            <w:r w:rsidRPr="00324744">
              <w:t>self.collection_size</w:t>
            </w:r>
            <w:proofErr w:type="spellEnd"/>
            <w:r w:rsidRPr="00324744">
              <w:t xml:space="preserve">(), </w:t>
            </w:r>
            <w:proofErr w:type="spellStart"/>
            <w:r w:rsidRPr="00324744">
              <w:t>self.df</w:t>
            </w:r>
            <w:proofErr w:type="spellEnd"/>
            <w:r w:rsidRPr="00324744">
              <w:t xml:space="preserve">[term])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self.idf</w:t>
            </w:r>
            <w:proofErr w:type="spellEnd"/>
            <w:r w:rsidRPr="00324744">
              <w:t>[term] =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self.df</w:t>
            </w:r>
            <w:proofErr w:type="spellEnd"/>
            <w:r w:rsidRPr="00324744">
              <w:t xml:space="preserve">, self.tf, </w:t>
            </w:r>
            <w:proofErr w:type="spellStart"/>
            <w:r w:rsidRPr="00324744">
              <w:t>self.idf</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idf_func</w:t>
            </w:r>
            <w:proofErr w:type="spellEnd"/>
            <w:r w:rsidRPr="00324744">
              <w:t xml:space="preserve">(self, N, </w:t>
            </w:r>
            <w:proofErr w:type="spellStart"/>
            <w:r w:rsidRPr="00324744">
              <w:t>N_t</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w:t>
            </w:r>
            <w:proofErr w:type="spellStart"/>
            <w:r w:rsidRPr="00324744">
              <w:t>N_t</w:t>
            </w:r>
            <w:proofErr w:type="spellEnd"/>
            <w:r w:rsidRPr="00324744">
              <w:t xml:space="preserve"> !=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math.log(N/</w:t>
            </w:r>
            <w:proofErr w:type="spellStart"/>
            <w:r w:rsidRPr="00324744">
              <w:t>N_t</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else:</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 xml:space="preserve">                        return 0</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generateScore</w:t>
            </w:r>
            <w:proofErr w:type="spellEnd"/>
            <w:r w:rsidRPr="00324744">
              <w:t>(self, term, document):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self.tf[document][term] * </w:t>
            </w:r>
            <w:proofErr w:type="spellStart"/>
            <w:r w:rsidRPr="00324744">
              <w:t>self.idf</w:t>
            </w:r>
            <w:proofErr w:type="spellEnd"/>
            <w:r w:rsidRPr="00324744">
              <w:t>[term]</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execute(self):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self.fullIndex</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regIndex</w:t>
            </w:r>
            <w:proofErr w:type="spellEnd"/>
            <w:r w:rsidRPr="00324744">
              <w:t>(self):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self.make_indices</w:t>
            </w:r>
            <w:proofErr w:type="spellEnd"/>
            <w:r w:rsidRPr="00324744">
              <w:t>(</w:t>
            </w:r>
            <w:proofErr w:type="spellStart"/>
            <w:r w:rsidRPr="00324744">
              <w:t>self.file_to_terms</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getUniques</w:t>
            </w:r>
            <w:proofErr w:type="spellEnd"/>
            <w:r w:rsidRPr="00324744">
              <w:t>(self):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return </w:t>
            </w:r>
            <w:proofErr w:type="spellStart"/>
            <w:r w:rsidRPr="00324744">
              <w:t>self.totalIndex.keys</w:t>
            </w:r>
            <w:proofErr w:type="spellEnd"/>
            <w:r w:rsidRPr="00324744">
              <w:t>()</w:t>
            </w:r>
          </w:p>
        </w:tc>
      </w:tr>
    </w:tbl>
    <w:p w:rsidR="00324744" w:rsidRDefault="00324744"/>
    <w:p w:rsidR="00324744" w:rsidRDefault="00324744"/>
    <w:tbl>
      <w:tblPr>
        <w:tblStyle w:val="ReportTable"/>
        <w:tblW w:w="0" w:type="auto"/>
        <w:tblLook w:val="04A0" w:firstRow="1" w:lastRow="0" w:firstColumn="1" w:lastColumn="0" w:noHBand="0" w:noVBand="1"/>
      </w:tblPr>
      <w:tblGrid>
        <w:gridCol w:w="8630"/>
      </w:tblGrid>
      <w:tr w:rsidR="00324744" w:rsidRPr="00324744" w:rsidTr="00324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rsidR="00324744" w:rsidRPr="00675922" w:rsidRDefault="00324744" w:rsidP="00892D42">
            <w:pPr>
              <w:pStyle w:val="Heading4"/>
              <w:outlineLvl w:val="3"/>
              <w:rPr>
                <w:sz w:val="28"/>
                <w:szCs w:val="28"/>
              </w:rPr>
            </w:pPr>
            <w:r w:rsidRPr="00675922">
              <w:rPr>
                <w:sz w:val="28"/>
                <w:szCs w:val="28"/>
              </w:rPr>
              <w:t>makefilesizeextpatharray.py</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import </w:t>
            </w:r>
            <w:proofErr w:type="spellStart"/>
            <w:r w:rsidRPr="00324744">
              <w:t>os</w:t>
            </w:r>
            <w:proofErr w:type="spellEnd"/>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fn</w:t>
            </w:r>
            <w:proofErr w:type="spellEnd"/>
            <w:r w:rsidRPr="00324744">
              <w:t xml:space="preserve"> = open("</w:t>
            </w:r>
            <w:proofErr w:type="spellStart"/>
            <w:r w:rsidRPr="00324744">
              <w:t>Name.searchenginedb</w:t>
            </w:r>
            <w:proofErr w:type="spellEnd"/>
            <w:r w:rsidRPr="00324744">
              <w:t>", "w")</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fs</w:t>
            </w:r>
            <w:proofErr w:type="spellEnd"/>
            <w:r w:rsidRPr="00324744">
              <w:t xml:space="preserve"> = open("</w:t>
            </w:r>
            <w:proofErr w:type="spellStart"/>
            <w:r w:rsidRPr="00324744">
              <w:t>Size.searchenginedb</w:t>
            </w:r>
            <w:proofErr w:type="spellEnd"/>
            <w:r w:rsidRPr="00324744">
              <w:t>", "w")</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ff</w:t>
            </w:r>
            <w:proofErr w:type="spellEnd"/>
            <w:r w:rsidRPr="00324744">
              <w:t xml:space="preserve"> = open("</w:t>
            </w:r>
            <w:proofErr w:type="spellStart"/>
            <w:r w:rsidRPr="00324744">
              <w:t>Format.searchenginedb</w:t>
            </w:r>
            <w:proofErr w:type="spellEnd"/>
            <w:r w:rsidRPr="00324744">
              <w:t>", "w")</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fp</w:t>
            </w:r>
            <w:proofErr w:type="spellEnd"/>
            <w:r w:rsidRPr="00324744">
              <w:t xml:space="preserve"> = open("</w:t>
            </w:r>
            <w:proofErr w:type="spellStart"/>
            <w:r w:rsidRPr="00324744">
              <w:t>Path.searchenginedb</w:t>
            </w:r>
            <w:proofErr w:type="spellEnd"/>
            <w:r w:rsidRPr="00324744">
              <w:t>", "w")</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container = 'p'</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my_list</w:t>
            </w:r>
            <w:proofErr w:type="spellEnd"/>
            <w:r w:rsidRPr="00324744">
              <w:t xml:space="preserve"> =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gramStart"/>
            <w:r w:rsidRPr="00324744">
              <w:t>for</w:t>
            </w:r>
            <w:proofErr w:type="gramEnd"/>
            <w:r w:rsidRPr="00324744">
              <w:t xml:space="preserve"> (</w:t>
            </w:r>
            <w:proofErr w:type="spellStart"/>
            <w:r w:rsidRPr="00324744">
              <w:t>dir</w:t>
            </w:r>
            <w:proofErr w:type="spellEnd"/>
            <w:r w:rsidRPr="00324744">
              <w:t xml:space="preserve">, _, files) in </w:t>
            </w:r>
            <w:proofErr w:type="spellStart"/>
            <w:r w:rsidRPr="00324744">
              <w:t>os.walk</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for f in files:</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path = </w:t>
            </w:r>
            <w:proofErr w:type="spellStart"/>
            <w:r w:rsidRPr="00324744">
              <w:t>os.path.join</w:t>
            </w:r>
            <w:proofErr w:type="spellEnd"/>
            <w:r w:rsidRPr="00324744">
              <w:t>(</w:t>
            </w:r>
            <w:proofErr w:type="spellStart"/>
            <w:r w:rsidRPr="00324744">
              <w:t>dir</w:t>
            </w:r>
            <w:proofErr w:type="spellEnd"/>
            <w:r w:rsidRPr="00324744">
              <w:t>, f)</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w:t>
            </w:r>
            <w:proofErr w:type="spellStart"/>
            <w:r w:rsidRPr="00324744">
              <w:t>os.path.exists</w:t>
            </w:r>
            <w:proofErr w:type="spellEnd"/>
            <w:r w:rsidRPr="00324744">
              <w:t>(path):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container = path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w:t>
            </w:r>
            <w:proofErr w:type="spellStart"/>
            <w:r w:rsidRPr="00324744">
              <w:t>container.rsplit</w:t>
            </w:r>
            <w:proofErr w:type="spellEnd"/>
            <w:r w:rsidRPr="00324744">
              <w:t>(".",1)[1] != "</w:t>
            </w:r>
            <w:proofErr w:type="spellStart"/>
            <w:r w:rsidRPr="00324744">
              <w:t>searchenginedb</w:t>
            </w:r>
            <w:proofErr w:type="spellEnd"/>
            <w:r w:rsidRPr="00324744">
              <w:t xml:space="preserv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fp.write</w:t>
            </w:r>
            <w:proofErr w:type="spellEnd"/>
            <w:r w:rsidRPr="00324744">
              <w:t>(path)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fp.write</w:t>
            </w:r>
            <w:proofErr w:type="spellEnd"/>
            <w:r w:rsidRPr="00324744">
              <w:t>('\n')</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fsize</w:t>
            </w:r>
            <w:proofErr w:type="spellEnd"/>
            <w:r w:rsidRPr="00324744">
              <w:t xml:space="preserve"> = </w:t>
            </w:r>
            <w:proofErr w:type="spellStart"/>
            <w:r w:rsidRPr="00324744">
              <w:t>os.path.getsize</w:t>
            </w:r>
            <w:proofErr w:type="spellEnd"/>
            <w:r w:rsidRPr="00324744">
              <w:t>(path)</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lastRenderedPageBreak/>
              <w:t xml:space="preserve">                </w:t>
            </w:r>
            <w:proofErr w:type="spellStart"/>
            <w:r w:rsidRPr="00324744">
              <w:t>fname</w:t>
            </w:r>
            <w:proofErr w:type="spellEnd"/>
            <w:r w:rsidRPr="00324744">
              <w:t xml:space="preserve"> = </w:t>
            </w:r>
            <w:proofErr w:type="spellStart"/>
            <w:r w:rsidRPr="00324744">
              <w:t>container.rsplit</w:t>
            </w:r>
            <w:proofErr w:type="spellEnd"/>
            <w:r w:rsidRPr="00324744">
              <w:t>( ".", 1 )[ 0 ]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fs.write</w:t>
            </w:r>
            <w:proofErr w:type="spellEnd"/>
            <w:r w:rsidRPr="00324744">
              <w:t>(</w:t>
            </w:r>
            <w:proofErr w:type="spellStart"/>
            <w:r w:rsidRPr="00324744">
              <w:t>str</w:t>
            </w:r>
            <w:proofErr w:type="spellEnd"/>
            <w:r w:rsidRPr="00324744">
              <w:t>(</w:t>
            </w:r>
            <w:proofErr w:type="spellStart"/>
            <w:r w:rsidRPr="00324744">
              <w:t>fsize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fs.write</w:t>
            </w:r>
            <w:proofErr w:type="spellEnd"/>
            <w:r w:rsidRPr="00324744">
              <w:t xml:space="preserve">('\n')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fname</w:t>
            </w:r>
            <w:proofErr w:type="spellEnd"/>
            <w:r w:rsidRPr="00324744">
              <w:t xml:space="preserve"> = </w:t>
            </w:r>
            <w:proofErr w:type="spellStart"/>
            <w:r w:rsidRPr="00324744">
              <w:t>container.rsplit</w:t>
            </w:r>
            <w:proofErr w:type="spellEnd"/>
            <w:r w:rsidRPr="00324744">
              <w:t>( ".", 1 )[ 0 ]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fname</w:t>
            </w:r>
            <w:proofErr w:type="spellEnd"/>
            <w:r w:rsidRPr="00324744">
              <w:t xml:space="preserve"> = </w:t>
            </w:r>
            <w:proofErr w:type="spellStart"/>
            <w:r w:rsidRPr="00324744">
              <w:t>fname.rsplit</w:t>
            </w:r>
            <w:proofErr w:type="spellEnd"/>
            <w:r w:rsidRPr="00324744">
              <w:t>( "/", 1 )[ 1 ]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if "\\" in </w:t>
            </w:r>
            <w:proofErr w:type="spellStart"/>
            <w:r w:rsidRPr="00324744">
              <w:t>fname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fname</w:t>
            </w:r>
            <w:proofErr w:type="spellEnd"/>
            <w:r w:rsidRPr="00324744">
              <w:t xml:space="preserve"> = </w:t>
            </w:r>
            <w:proofErr w:type="spellStart"/>
            <w:r w:rsidRPr="00324744">
              <w:t>fname.rsplit</w:t>
            </w:r>
            <w:proofErr w:type="spellEnd"/>
            <w:r w:rsidRPr="00324744">
              <w:t>( "\\", 1 )[ 1 ]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fname</w:t>
            </w:r>
            <w:proofErr w:type="spellEnd"/>
            <w:r w:rsidRPr="00324744">
              <w:t xml:space="preserve"> = </w:t>
            </w:r>
            <w:proofErr w:type="spellStart"/>
            <w:r w:rsidRPr="00324744">
              <w:t>fname.lower</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fn.write</w:t>
            </w:r>
            <w:proofErr w:type="spellEnd"/>
            <w:r w:rsidRPr="00324744">
              <w:t>(</w:t>
            </w:r>
            <w:proofErr w:type="spellStart"/>
            <w:r w:rsidRPr="00324744">
              <w:t>fname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fn.write</w:t>
            </w:r>
            <w:proofErr w:type="spellEnd"/>
            <w:r w:rsidRPr="00324744">
              <w:t>('\n')</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my_list.append</w:t>
            </w:r>
            <w:proofErr w:type="spellEnd"/>
            <w:r w:rsidRPr="00324744">
              <w:t>(</w:t>
            </w:r>
            <w:proofErr w:type="spellStart"/>
            <w:r w:rsidRPr="00324744">
              <w:t>fname</w:t>
            </w:r>
            <w:proofErr w:type="spellEnd"/>
            <w:r w:rsidRPr="00324744">
              <w:t xml:space="preserve">)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ext</w:t>
            </w:r>
            <w:proofErr w:type="spellEnd"/>
            <w:r w:rsidRPr="00324744">
              <w:t xml:space="preserve"> = </w:t>
            </w:r>
            <w:proofErr w:type="spellStart"/>
            <w:r w:rsidRPr="00324744">
              <w:t>container.rsplit</w:t>
            </w:r>
            <w:proofErr w:type="spellEnd"/>
            <w:r w:rsidRPr="00324744">
              <w:t>( ".", 1 )[ 1 ]</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ext</w:t>
            </w:r>
            <w:proofErr w:type="spellEnd"/>
            <w:r w:rsidRPr="00324744">
              <w:t xml:space="preserve"> = </w:t>
            </w:r>
            <w:proofErr w:type="spellStart"/>
            <w:r w:rsidRPr="00324744">
              <w:t>ext.lower</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ff.write</w:t>
            </w:r>
            <w:proofErr w:type="spellEnd"/>
            <w:r w:rsidRPr="00324744">
              <w:t>(</w:t>
            </w:r>
            <w:proofErr w:type="spellStart"/>
            <w:r w:rsidRPr="00324744">
              <w:t>ext</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r w:rsidRPr="00324744">
              <w:t xml:space="preserve">                </w:t>
            </w:r>
            <w:proofErr w:type="spellStart"/>
            <w:r w:rsidRPr="00324744">
              <w:t>ff.write</w:t>
            </w:r>
            <w:proofErr w:type="spellEnd"/>
            <w:r w:rsidRPr="00324744">
              <w:t>('\n')</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fp.close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fs.close</w:t>
            </w:r>
            <w:proofErr w:type="spellEnd"/>
            <w:r w:rsidRPr="00324744">
              <w:t>()</w:t>
            </w:r>
          </w:p>
        </w:tc>
      </w:tr>
      <w:tr w:rsidR="00324744" w:rsidRP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Pr="00324744" w:rsidRDefault="00324744" w:rsidP="00085A62">
            <w:proofErr w:type="spellStart"/>
            <w:r w:rsidRPr="00324744">
              <w:t>fn.close</w:t>
            </w:r>
            <w:proofErr w:type="spellEnd"/>
            <w:r w:rsidRPr="00324744">
              <w:t>()</w:t>
            </w:r>
          </w:p>
        </w:tc>
      </w:tr>
      <w:tr w:rsidR="00324744" w:rsidTr="00324744">
        <w:tc>
          <w:tcPr>
            <w:cnfStyle w:val="001000000000" w:firstRow="0" w:lastRow="0" w:firstColumn="1" w:lastColumn="0" w:oddVBand="0" w:evenVBand="0" w:oddHBand="0" w:evenHBand="0" w:firstRowFirstColumn="0" w:firstRowLastColumn="0" w:lastRowFirstColumn="0" w:lastRowLastColumn="0"/>
            <w:tcW w:w="8640" w:type="dxa"/>
          </w:tcPr>
          <w:p w:rsidR="00324744" w:rsidRDefault="00324744" w:rsidP="00085A62">
            <w:proofErr w:type="spellStart"/>
            <w:r w:rsidRPr="00324744">
              <w:t>ff.close</w:t>
            </w:r>
            <w:proofErr w:type="spellEnd"/>
            <w:r w:rsidRPr="00324744">
              <w:t>()</w:t>
            </w:r>
          </w:p>
        </w:tc>
      </w:tr>
    </w:tbl>
    <w:p w:rsidR="00324744" w:rsidRDefault="00324744" w:rsidP="00324744"/>
    <w:p w:rsidR="00324744" w:rsidRDefault="00324744" w:rsidP="00324744"/>
    <w:tbl>
      <w:tblPr>
        <w:tblStyle w:val="ReportTable"/>
        <w:tblW w:w="0" w:type="auto"/>
        <w:tblInd w:w="10" w:type="dxa"/>
        <w:tblLook w:val="04A0" w:firstRow="1" w:lastRow="0" w:firstColumn="1" w:lastColumn="0" w:noHBand="0" w:noVBand="1"/>
      </w:tblPr>
      <w:tblGrid>
        <w:gridCol w:w="8620"/>
      </w:tblGrid>
      <w:tr w:rsidR="00324744" w:rsidRPr="00324744" w:rsidTr="002F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5" w:type="dxa"/>
          </w:tcPr>
          <w:p w:rsidR="00324744" w:rsidRPr="00675922" w:rsidRDefault="00324744" w:rsidP="00892D42">
            <w:pPr>
              <w:pStyle w:val="Heading4"/>
              <w:outlineLvl w:val="3"/>
              <w:rPr>
                <w:sz w:val="28"/>
                <w:szCs w:val="28"/>
              </w:rPr>
            </w:pPr>
            <w:r w:rsidRPr="00675922">
              <w:rPr>
                <w:sz w:val="28"/>
                <w:szCs w:val="28"/>
              </w:rPr>
              <w:t>querytexts.py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import </w:t>
            </w:r>
            <w:proofErr w:type="spellStart"/>
            <w:r w:rsidRPr="00324744">
              <w:t>buildindex</w:t>
            </w:r>
            <w:proofErr w:type="spellEnd"/>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import re</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#input = [file1, file2,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#res = {word: {filename: {pos1, pos2}, ...},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class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__</w:t>
            </w:r>
            <w:proofErr w:type="spellStart"/>
            <w:r w:rsidRPr="00324744">
              <w:t>init</w:t>
            </w:r>
            <w:proofErr w:type="spellEnd"/>
            <w:r w:rsidRPr="00324744">
              <w:t>__(self, filenames):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self.filenames</w:t>
            </w:r>
            <w:proofErr w:type="spellEnd"/>
            <w:r w:rsidRPr="00324744">
              <w:t xml:space="preserve"> = filenames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self.index</w:t>
            </w:r>
            <w:proofErr w:type="spellEnd"/>
            <w:r w:rsidRPr="00324744">
              <w:t xml:space="preserve"> = </w:t>
            </w:r>
            <w:proofErr w:type="spellStart"/>
            <w:r w:rsidRPr="00324744">
              <w:t>buildindex.BuildIndex</w:t>
            </w:r>
            <w:proofErr w:type="spellEnd"/>
            <w:r w:rsidRPr="00324744">
              <w:t>(</w:t>
            </w:r>
            <w:proofErr w:type="spellStart"/>
            <w:r w:rsidRPr="00324744">
              <w:t>self.filenames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lastRenderedPageBreak/>
              <w:t xml:space="preserve">                </w:t>
            </w:r>
            <w:proofErr w:type="spellStart"/>
            <w:r w:rsidRPr="00324744">
              <w:t>self.invertedIndex</w:t>
            </w:r>
            <w:proofErr w:type="spellEnd"/>
            <w:r w:rsidRPr="00324744">
              <w:t xml:space="preserve"> = </w:t>
            </w:r>
            <w:proofErr w:type="spellStart"/>
            <w:r w:rsidRPr="00324744">
              <w:t>self.index.totalIndex</w:t>
            </w:r>
            <w:proofErr w:type="spellEnd"/>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self.regularIndex</w:t>
            </w:r>
            <w:proofErr w:type="spellEnd"/>
            <w:r w:rsidRPr="00324744">
              <w:t xml:space="preserve"> = </w:t>
            </w:r>
            <w:proofErr w:type="spellStart"/>
            <w:r w:rsidRPr="00324744">
              <w:t>self.index.regdex</w:t>
            </w:r>
            <w:proofErr w:type="spellEnd"/>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one_word_query(self, word):</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pattern = </w:t>
            </w:r>
            <w:proofErr w:type="spellStart"/>
            <w:r w:rsidRPr="00324744">
              <w:t>re.compile</w:t>
            </w:r>
            <w:proofErr w:type="spellEnd"/>
            <w:r w:rsidRPr="00324744">
              <w:t>('[\W_]+')</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word = </w:t>
            </w:r>
            <w:proofErr w:type="spellStart"/>
            <w:r w:rsidRPr="00324744">
              <w:t>pattern.sub</w:t>
            </w:r>
            <w:proofErr w:type="spellEnd"/>
            <w:r w:rsidRPr="00324744">
              <w:t>(' ',word)</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if word in </w:t>
            </w:r>
            <w:proofErr w:type="spellStart"/>
            <w:r w:rsidRPr="00324744">
              <w:t>self.invertedIndex.keys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w:t>
            </w:r>
            <w:proofErr w:type="spellStart"/>
            <w:r w:rsidRPr="00324744">
              <w:t>self.rankResults</w:t>
            </w:r>
            <w:proofErr w:type="spellEnd"/>
            <w:r w:rsidRPr="00324744">
              <w:t xml:space="preserve">([filename for filename in </w:t>
            </w:r>
            <w:proofErr w:type="spellStart"/>
            <w:r w:rsidRPr="00324744">
              <w:t>self.invertedIndex</w:t>
            </w:r>
            <w:proofErr w:type="spellEnd"/>
            <w:r w:rsidRPr="00324744">
              <w:t>[word].keys()], word)</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else:</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free_text_query(self, string):</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pattern = </w:t>
            </w:r>
            <w:proofErr w:type="spellStart"/>
            <w:r w:rsidRPr="00324744">
              <w:t>re.compile</w:t>
            </w:r>
            <w:proofErr w:type="spellEnd"/>
            <w:r w:rsidRPr="00324744">
              <w:t>('[\W_]+')</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string = </w:t>
            </w:r>
            <w:proofErr w:type="spellStart"/>
            <w:r w:rsidRPr="00324744">
              <w:t>pattern.sub</w:t>
            </w:r>
            <w:proofErr w:type="spellEnd"/>
            <w:r w:rsidRPr="00324744">
              <w:t>(' ',string)</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result =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word in </w:t>
            </w:r>
            <w:proofErr w:type="spellStart"/>
            <w:r w:rsidRPr="00324744">
              <w:t>string.split</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result += </w:t>
            </w:r>
            <w:proofErr w:type="spellStart"/>
            <w:r w:rsidRPr="00324744">
              <w:t>self.one_word_query</w:t>
            </w:r>
            <w:proofErr w:type="spellEnd"/>
            <w:r w:rsidRPr="00324744">
              <w:t>(word)</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w:t>
            </w:r>
            <w:proofErr w:type="spellStart"/>
            <w:r w:rsidRPr="00324744">
              <w:t>self.rankResults</w:t>
            </w:r>
            <w:proofErr w:type="spellEnd"/>
            <w:r w:rsidRPr="00324744">
              <w:t>(list(set(result)), string)</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#inputs = 'query string', {word: {filename: [pos1, </w:t>
            </w:r>
            <w:proofErr w:type="gramStart"/>
            <w:r w:rsidRPr="00324744">
              <w:t>pos2, ...]</w:t>
            </w:r>
            <w:proofErr w:type="gramEnd"/>
            <w:r w:rsidRPr="00324744">
              <w:t>, ...},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#inter = {filename: [pos1, pos2]}</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phrase_query</w:t>
            </w:r>
            <w:proofErr w:type="spellEnd"/>
            <w:r w:rsidRPr="00324744">
              <w:t>(self, string):</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pattern = </w:t>
            </w:r>
            <w:proofErr w:type="spellStart"/>
            <w:r w:rsidRPr="00324744">
              <w:t>re.compile</w:t>
            </w:r>
            <w:proofErr w:type="spellEnd"/>
            <w:r w:rsidRPr="00324744">
              <w:t>('[\W_]+')</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string = </w:t>
            </w:r>
            <w:proofErr w:type="spellStart"/>
            <w:r w:rsidRPr="00324744">
              <w:t>pattern.sub</w:t>
            </w:r>
            <w:proofErr w:type="spellEnd"/>
            <w:r w:rsidRPr="00324744">
              <w:t>(' ',string)</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listOfLists</w:t>
            </w:r>
            <w:proofErr w:type="spellEnd"/>
            <w:r w:rsidRPr="00324744">
              <w:t>, result =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word in </w:t>
            </w:r>
            <w:proofErr w:type="spellStart"/>
            <w:r w:rsidRPr="00324744">
              <w:t>string.split</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listOfLists.append</w:t>
            </w:r>
            <w:proofErr w:type="spellEnd"/>
            <w:r w:rsidRPr="00324744">
              <w:t>(</w:t>
            </w:r>
            <w:proofErr w:type="spellStart"/>
            <w:r w:rsidRPr="00324744">
              <w:t>self.one_word_query</w:t>
            </w:r>
            <w:proofErr w:type="spellEnd"/>
            <w:r w:rsidRPr="00324744">
              <w:t>(word))</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setted = set(</w:t>
            </w:r>
            <w:proofErr w:type="spellStart"/>
            <w:r w:rsidRPr="00324744">
              <w:t>listOfLists</w:t>
            </w:r>
            <w:proofErr w:type="spellEnd"/>
            <w:r w:rsidRPr="00324744">
              <w:t>[0]).intersection(*</w:t>
            </w:r>
            <w:proofErr w:type="spellStart"/>
            <w:r w:rsidRPr="00324744">
              <w:t>listOfLists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filename in setted:</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temp =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word in </w:t>
            </w:r>
            <w:proofErr w:type="spellStart"/>
            <w:r w:rsidRPr="00324744">
              <w:t>string.split</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temp.append</w:t>
            </w:r>
            <w:proofErr w:type="spellEnd"/>
            <w:r w:rsidRPr="00324744">
              <w:t>(</w:t>
            </w:r>
            <w:proofErr w:type="spellStart"/>
            <w:r w:rsidRPr="00324744">
              <w:t>self.invertedIndex</w:t>
            </w:r>
            <w:proofErr w:type="spellEnd"/>
            <w:r w:rsidRPr="00324744">
              <w:t>[word][filename][:])</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lastRenderedPageBreak/>
              <w:t xml:space="preserve">                        for i in range(</w:t>
            </w:r>
            <w:proofErr w:type="spellStart"/>
            <w:r w:rsidRPr="00324744">
              <w:t>len</w:t>
            </w:r>
            <w:proofErr w:type="spellEnd"/>
            <w:r w:rsidRPr="00324744">
              <w:t>(temp)):</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t>
            </w:r>
            <w:proofErr w:type="spellStart"/>
            <w:r w:rsidRPr="00324744">
              <w:t>ind</w:t>
            </w:r>
            <w:proofErr w:type="spellEnd"/>
            <w:r w:rsidRPr="00324744">
              <w:t xml:space="preserve"> in range(</w:t>
            </w:r>
            <w:proofErr w:type="spellStart"/>
            <w:r w:rsidRPr="00324744">
              <w:t>len</w:t>
            </w:r>
            <w:proofErr w:type="spellEnd"/>
            <w:r w:rsidRPr="00324744">
              <w:t>(temp[i])):</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temp[i][</w:t>
            </w:r>
            <w:proofErr w:type="spellStart"/>
            <w:r w:rsidRPr="00324744">
              <w:t>ind</w:t>
            </w:r>
            <w:proofErr w:type="spellEnd"/>
            <w:r w:rsidRPr="00324744">
              <w:t>] -= i</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if set(temp[0]).intersection(*temp):</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result.append</w:t>
            </w:r>
            <w:proofErr w:type="spellEnd"/>
            <w:r w:rsidRPr="00324744">
              <w:t>(filename)</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w:t>
            </w:r>
            <w:proofErr w:type="spellStart"/>
            <w:r w:rsidRPr="00324744">
              <w:t>self.rankResults</w:t>
            </w:r>
            <w:proofErr w:type="spellEnd"/>
            <w:r w:rsidRPr="00324744">
              <w:t>(result, string)</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make_vectors</w:t>
            </w:r>
            <w:proofErr w:type="spellEnd"/>
            <w:r w:rsidRPr="00324744">
              <w:t>(self, documents):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vecs</w:t>
            </w:r>
            <w:proofErr w:type="spellEnd"/>
            <w:r w:rsidRPr="00324744">
              <w:t xml:space="preserve"> =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doc in documents: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docVec</w:t>
            </w:r>
            <w:proofErr w:type="spellEnd"/>
            <w:r w:rsidRPr="00324744">
              <w:t xml:space="preserve"> = [0]*</w:t>
            </w:r>
            <w:proofErr w:type="spellStart"/>
            <w:r w:rsidRPr="00324744">
              <w:t>len</w:t>
            </w:r>
            <w:proofErr w:type="spellEnd"/>
            <w:r w:rsidRPr="00324744">
              <w:t>(</w:t>
            </w:r>
            <w:proofErr w:type="spellStart"/>
            <w:r w:rsidRPr="00324744">
              <w:t>self.index.getUniques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t>
            </w:r>
            <w:proofErr w:type="spellStart"/>
            <w:r w:rsidRPr="00324744">
              <w:t>ind</w:t>
            </w:r>
            <w:proofErr w:type="spellEnd"/>
            <w:r w:rsidRPr="00324744">
              <w:t>, term in enumerate(</w:t>
            </w:r>
            <w:proofErr w:type="spellStart"/>
            <w:r w:rsidRPr="00324744">
              <w:t>self.index.getUniques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docVec</w:t>
            </w:r>
            <w:proofErr w:type="spellEnd"/>
            <w:r w:rsidRPr="00324744">
              <w:t>[</w:t>
            </w:r>
            <w:proofErr w:type="spellStart"/>
            <w:r w:rsidRPr="00324744">
              <w:t>ind</w:t>
            </w:r>
            <w:proofErr w:type="spellEnd"/>
            <w:r w:rsidRPr="00324744">
              <w:t xml:space="preserve">] = </w:t>
            </w:r>
            <w:proofErr w:type="spellStart"/>
            <w:r w:rsidRPr="00324744">
              <w:t>self.index.generateScore</w:t>
            </w:r>
            <w:proofErr w:type="spellEnd"/>
            <w:r w:rsidRPr="00324744">
              <w:t>(term, doc)</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vecs</w:t>
            </w:r>
            <w:proofErr w:type="spellEnd"/>
            <w:r w:rsidRPr="00324744">
              <w:t xml:space="preserve">[doc] = </w:t>
            </w:r>
            <w:proofErr w:type="spellStart"/>
            <w:r w:rsidRPr="00324744">
              <w:t>docVec</w:t>
            </w:r>
            <w:proofErr w:type="spellEnd"/>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w:t>
            </w:r>
            <w:proofErr w:type="spellStart"/>
            <w:r w:rsidRPr="00324744">
              <w:t>vecs</w:t>
            </w:r>
            <w:proofErr w:type="spellEnd"/>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query_vec</w:t>
            </w:r>
            <w:proofErr w:type="spellEnd"/>
            <w:r w:rsidRPr="00324744">
              <w:t>(self,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pattern = </w:t>
            </w:r>
            <w:proofErr w:type="spellStart"/>
            <w:r w:rsidRPr="00324744">
              <w:t>re.compile</w:t>
            </w:r>
            <w:proofErr w:type="spellEnd"/>
            <w:r w:rsidRPr="00324744">
              <w:t>('[\W_]+')</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query = </w:t>
            </w:r>
            <w:proofErr w:type="spellStart"/>
            <w:r w:rsidRPr="00324744">
              <w:t>pattern.sub</w:t>
            </w:r>
            <w:proofErr w:type="spellEnd"/>
            <w:r w:rsidRPr="00324744">
              <w:t>('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queryls</w:t>
            </w:r>
            <w:proofErr w:type="spellEnd"/>
            <w:r w:rsidRPr="00324744">
              <w:t xml:space="preserve"> = </w:t>
            </w:r>
            <w:proofErr w:type="spellStart"/>
            <w:r w:rsidRPr="00324744">
              <w:t>query.split</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queryVec</w:t>
            </w:r>
            <w:proofErr w:type="spellEnd"/>
            <w:r w:rsidRPr="00324744">
              <w:t xml:space="preserve"> = [0]*</w:t>
            </w:r>
            <w:proofErr w:type="spellStart"/>
            <w:r w:rsidRPr="00324744">
              <w:t>len</w:t>
            </w:r>
            <w:proofErr w:type="spellEnd"/>
            <w:r w:rsidRPr="00324744">
              <w:t>(</w:t>
            </w:r>
            <w:proofErr w:type="spellStart"/>
            <w:r w:rsidRPr="00324744">
              <w:t>queryls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index = 0</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t>
            </w:r>
            <w:proofErr w:type="spellStart"/>
            <w:r w:rsidRPr="00324744">
              <w:t>ind</w:t>
            </w:r>
            <w:proofErr w:type="spellEnd"/>
            <w:r w:rsidRPr="00324744">
              <w:t>, word in enumerate(</w:t>
            </w:r>
            <w:proofErr w:type="spellStart"/>
            <w:r w:rsidRPr="00324744">
              <w:t>queryls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queryVec</w:t>
            </w:r>
            <w:proofErr w:type="spellEnd"/>
            <w:r w:rsidRPr="00324744">
              <w:t xml:space="preserve">[index] = </w:t>
            </w:r>
            <w:proofErr w:type="spellStart"/>
            <w:r w:rsidRPr="00324744">
              <w:t>self.queryFreq</w:t>
            </w:r>
            <w:proofErr w:type="spellEnd"/>
            <w:r w:rsidRPr="00324744">
              <w:t>(word,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index += 1</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queryidf</w:t>
            </w:r>
            <w:proofErr w:type="spellEnd"/>
            <w:r w:rsidRPr="00324744">
              <w:t xml:space="preserve"> = [</w:t>
            </w:r>
            <w:proofErr w:type="spellStart"/>
            <w:r w:rsidRPr="00324744">
              <w:t>self.index.idf</w:t>
            </w:r>
            <w:proofErr w:type="spellEnd"/>
            <w:r w:rsidRPr="00324744">
              <w:t xml:space="preserve">[word] for word in </w:t>
            </w:r>
            <w:proofErr w:type="spellStart"/>
            <w:r w:rsidRPr="00324744">
              <w:t>self.index.getUniques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magnitude = pow(sum(map(lambda x: x**2, </w:t>
            </w:r>
            <w:proofErr w:type="spellStart"/>
            <w:r w:rsidRPr="00324744">
              <w:t>queryVec</w:t>
            </w:r>
            <w:proofErr w:type="spellEnd"/>
            <w:r w:rsidRPr="00324744">
              <w:t>)),.5)</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freq</w:t>
            </w:r>
            <w:proofErr w:type="spellEnd"/>
            <w:r w:rsidRPr="00324744">
              <w:t xml:space="preserve"> = </w:t>
            </w:r>
            <w:proofErr w:type="spellStart"/>
            <w:r w:rsidRPr="00324744">
              <w:t>self.termfreq</w:t>
            </w:r>
            <w:proofErr w:type="spellEnd"/>
            <w:r w:rsidRPr="00324744">
              <w:t>(</w:t>
            </w:r>
            <w:proofErr w:type="spellStart"/>
            <w:r w:rsidRPr="00324744">
              <w:t>self.index.getUniques</w:t>
            </w:r>
            <w:proofErr w:type="spellEnd"/>
            <w:r w:rsidRPr="00324744">
              <w:t>(),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tf</w:t>
            </w:r>
            <w:proofErr w:type="spellEnd"/>
            <w:r w:rsidRPr="00324744">
              <w:t xml:space="preserve"> = [x/magnitude for x in </w:t>
            </w:r>
            <w:proofErr w:type="spellStart"/>
            <w:r w:rsidRPr="00324744">
              <w:t>freq</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final = [</w:t>
            </w:r>
            <w:proofErr w:type="spellStart"/>
            <w:r w:rsidRPr="00324744">
              <w:t>tf</w:t>
            </w:r>
            <w:proofErr w:type="spellEnd"/>
            <w:r w:rsidRPr="00324744">
              <w:t>[i]*</w:t>
            </w:r>
            <w:proofErr w:type="spellStart"/>
            <w:r w:rsidRPr="00324744">
              <w:t>queryidf</w:t>
            </w:r>
            <w:proofErr w:type="spellEnd"/>
            <w:r w:rsidRPr="00324744">
              <w:t>[i] for i in range(</w:t>
            </w:r>
            <w:proofErr w:type="spellStart"/>
            <w:r w:rsidRPr="00324744">
              <w:t>len</w:t>
            </w:r>
            <w:proofErr w:type="spellEnd"/>
            <w:r w:rsidRPr="00324744">
              <w:t>(</w:t>
            </w:r>
            <w:proofErr w:type="spellStart"/>
            <w:r w:rsidRPr="00324744">
              <w:t>self.index.getUniques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final</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queryFreq</w:t>
            </w:r>
            <w:proofErr w:type="spellEnd"/>
            <w:r w:rsidRPr="00324744">
              <w:t>(self, term,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count = 0</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word in </w:t>
            </w:r>
            <w:proofErr w:type="spellStart"/>
            <w:r w:rsidRPr="00324744">
              <w:t>query.split</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if word == term:</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count += 1</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count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termfreq</w:t>
            </w:r>
            <w:proofErr w:type="spellEnd"/>
            <w:r w:rsidRPr="00324744">
              <w:t>(self, terms,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temp = [0]*</w:t>
            </w:r>
            <w:proofErr w:type="spellStart"/>
            <w:r w:rsidRPr="00324744">
              <w:t>len</w:t>
            </w:r>
            <w:proofErr w:type="spellEnd"/>
            <w:r w:rsidRPr="00324744">
              <w:t>(terms)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for </w:t>
            </w:r>
            <w:proofErr w:type="spellStart"/>
            <w:r w:rsidRPr="00324744">
              <w:t>i,term</w:t>
            </w:r>
            <w:proofErr w:type="spellEnd"/>
            <w:r w:rsidRPr="00324744">
              <w:t xml:space="preserve"> in enumerate(terms):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temp[i] = </w:t>
            </w:r>
            <w:proofErr w:type="spellStart"/>
            <w:r w:rsidRPr="00324744">
              <w:t>self.queryFreq</w:t>
            </w:r>
            <w:proofErr w:type="spellEnd"/>
            <w:r w:rsidRPr="00324744">
              <w:t>(term,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temp</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dotProduct</w:t>
            </w:r>
            <w:proofErr w:type="spellEnd"/>
            <w:r w:rsidRPr="00324744">
              <w:t>(self, doc1, doc2):</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if </w:t>
            </w:r>
            <w:proofErr w:type="spellStart"/>
            <w:r w:rsidRPr="00324744">
              <w:t>len</w:t>
            </w:r>
            <w:proofErr w:type="spellEnd"/>
            <w:r w:rsidRPr="00324744">
              <w:t xml:space="preserve">(doc1) != </w:t>
            </w:r>
            <w:proofErr w:type="spellStart"/>
            <w:r w:rsidRPr="00324744">
              <w:t>len</w:t>
            </w:r>
            <w:proofErr w:type="spellEnd"/>
            <w:r w:rsidRPr="00324744">
              <w:t>(doc2):</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0</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sum([x*y for </w:t>
            </w:r>
            <w:proofErr w:type="spellStart"/>
            <w:r w:rsidRPr="00324744">
              <w:t>x,y</w:t>
            </w:r>
            <w:proofErr w:type="spellEnd"/>
            <w:r w:rsidRPr="00324744">
              <w:t xml:space="preserve"> in zip(doc1, doc2)])</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def</w:t>
            </w:r>
            <w:proofErr w:type="spellEnd"/>
            <w:r w:rsidRPr="00324744">
              <w:t xml:space="preserve"> </w:t>
            </w:r>
            <w:proofErr w:type="spellStart"/>
            <w:r w:rsidRPr="00324744">
              <w:t>rankResults</w:t>
            </w:r>
            <w:proofErr w:type="spellEnd"/>
            <w:r w:rsidRPr="00324744">
              <w:t xml:space="preserve">(self, </w:t>
            </w:r>
            <w:proofErr w:type="spellStart"/>
            <w:r w:rsidRPr="00324744">
              <w:t>resultDocs</w:t>
            </w:r>
            <w:proofErr w:type="spellEnd"/>
            <w:r w:rsidRPr="00324744">
              <w:t>,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#print 'Start </w:t>
            </w:r>
            <w:proofErr w:type="spellStart"/>
            <w:r w:rsidRPr="00324744">
              <w:t>rankResults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vectors = </w:t>
            </w:r>
            <w:proofErr w:type="spellStart"/>
            <w:r w:rsidRPr="00324744">
              <w:t>self.make_vectors</w:t>
            </w:r>
            <w:proofErr w:type="spellEnd"/>
            <w:r w:rsidRPr="00324744">
              <w:t>(</w:t>
            </w:r>
            <w:proofErr w:type="spellStart"/>
            <w:r w:rsidRPr="00324744">
              <w:t>resultDocs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#print(vectors)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queryVec</w:t>
            </w:r>
            <w:proofErr w:type="spellEnd"/>
            <w:r w:rsidRPr="00324744">
              <w:t xml:space="preserve"> = </w:t>
            </w:r>
            <w:proofErr w:type="spellStart"/>
            <w:r w:rsidRPr="00324744">
              <w:t>self.query_vec</w:t>
            </w:r>
            <w:proofErr w:type="spellEnd"/>
            <w:r w:rsidRPr="00324744">
              <w:t>(query)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#print(</w:t>
            </w:r>
            <w:proofErr w:type="spellStart"/>
            <w:r w:rsidRPr="00324744">
              <w:t>queryVec</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results = [[</w:t>
            </w:r>
            <w:proofErr w:type="spellStart"/>
            <w:r w:rsidRPr="00324744">
              <w:t>self.dotProduct</w:t>
            </w:r>
            <w:proofErr w:type="spellEnd"/>
            <w:r w:rsidRPr="00324744">
              <w:t xml:space="preserve">(vectors[result], </w:t>
            </w:r>
            <w:proofErr w:type="spellStart"/>
            <w:r w:rsidRPr="00324744">
              <w:t>queryVec</w:t>
            </w:r>
            <w:proofErr w:type="spellEnd"/>
            <w:r w:rsidRPr="00324744">
              <w:t xml:space="preserve">), result] for result in </w:t>
            </w:r>
            <w:proofErr w:type="spellStart"/>
            <w:r w:rsidRPr="00324744">
              <w:t>resultDocs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#print(results)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spellStart"/>
            <w:r w:rsidRPr="00324744">
              <w:t>results.sort</w:t>
            </w:r>
            <w:proofErr w:type="spellEnd"/>
            <w:r w:rsidRPr="00324744">
              <w:t>(key=lambda x: x[0])</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#print(results)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results = [x[1] for x in results]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#print 'End </w:t>
            </w:r>
            <w:proofErr w:type="spellStart"/>
            <w:r w:rsidRPr="00324744">
              <w:t>rankResults</w:t>
            </w:r>
            <w:proofErr w:type="spellEnd"/>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return results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"""Do this: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Calculate a </w:t>
            </w:r>
            <w:proofErr w:type="spellStart"/>
            <w:r w:rsidRPr="00324744">
              <w:t>tf-idf</w:t>
            </w:r>
            <w:proofErr w:type="spellEnd"/>
            <w:r w:rsidRPr="00324744">
              <w:t xml:space="preserve"> score for every unique term in the collection, for each document. As in, find all unique terms, and for each document, got through </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w:t>
            </w:r>
            <w:proofErr w:type="gramStart"/>
            <w:r w:rsidRPr="00324744">
              <w:t>each</w:t>
            </w:r>
            <w:proofErr w:type="gramEnd"/>
            <w:r w:rsidRPr="00324744">
              <w:t xml:space="preserve"> unique term and calculate a </w:t>
            </w:r>
            <w:proofErr w:type="spellStart"/>
            <w:r w:rsidRPr="00324744">
              <w:t>tf-idf</w:t>
            </w:r>
            <w:proofErr w:type="spellEnd"/>
            <w:r w:rsidRPr="00324744">
              <w:t xml:space="preserve"> score for it in the doc. You can do this already with the </w:t>
            </w:r>
            <w:proofErr w:type="spellStart"/>
            <w:r w:rsidRPr="00324744">
              <w:t>generateScore</w:t>
            </w:r>
            <w:proofErr w:type="spellEnd"/>
            <w:r w:rsidRPr="00324744">
              <w:t xml:space="preserve"> function. Doc becomes array of scores.</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Calculate a </w:t>
            </w:r>
            <w:proofErr w:type="spellStart"/>
            <w:r w:rsidRPr="00324744">
              <w:t>tf-idf</w:t>
            </w:r>
            <w:proofErr w:type="spellEnd"/>
            <w:r w:rsidRPr="00324744">
              <w:t xml:space="preserve"> score for every unique term in the collection for the query.</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 xml:space="preserve">        Find the cosine distance between each document and the query, and put the results in descending order.</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r w:rsidRPr="00324744">
              <w:t>"""</w:t>
            </w:r>
          </w:p>
        </w:tc>
      </w:tr>
      <w:tr w:rsidR="00324744" w:rsidRP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Pr="00324744" w:rsidRDefault="00324744" w:rsidP="00085A62"/>
        </w:tc>
      </w:tr>
      <w:tr w:rsidR="00324744" w:rsidTr="002F75FE">
        <w:tc>
          <w:tcPr>
            <w:cnfStyle w:val="001000000000" w:firstRow="0" w:lastRow="0" w:firstColumn="1" w:lastColumn="0" w:oddVBand="0" w:evenVBand="0" w:oddHBand="0" w:evenHBand="0" w:firstRowFirstColumn="0" w:firstRowLastColumn="0" w:lastRowFirstColumn="0" w:lastRowLastColumn="0"/>
            <w:tcW w:w="8625" w:type="dxa"/>
          </w:tcPr>
          <w:p w:rsidR="00324744" w:rsidRDefault="00324744" w:rsidP="00085A62">
            <w:r w:rsidRPr="00324744">
              <w:t>#q = Query(['pg135.txt', 'pg76.txt', 'pg5200.txt'])</w:t>
            </w:r>
          </w:p>
        </w:tc>
      </w:tr>
    </w:tbl>
    <w:p w:rsidR="00324744" w:rsidRDefault="00324744" w:rsidP="00324744">
      <w:r>
        <w:br w:type="page"/>
      </w:r>
    </w:p>
    <w:p w:rsidR="00324744" w:rsidRDefault="00324744" w:rsidP="00324744">
      <w:pPr>
        <w:pStyle w:val="Heading1"/>
        <w:jc w:val="center"/>
        <w:rPr>
          <w:sz w:val="40"/>
          <w:szCs w:val="40"/>
        </w:rPr>
      </w:pPr>
      <w:r w:rsidRPr="00324744">
        <w:rPr>
          <w:sz w:val="40"/>
          <w:szCs w:val="40"/>
        </w:rPr>
        <w:lastRenderedPageBreak/>
        <w:t>EXPERIENCE</w:t>
      </w:r>
    </w:p>
    <w:p w:rsidR="008E41CB" w:rsidRPr="008E41CB" w:rsidRDefault="008E41CB" w:rsidP="008E41CB"/>
    <w:p w:rsidR="008E41CB" w:rsidRDefault="008E41CB" w:rsidP="002257BA">
      <w:r>
        <w:t>Through</w:t>
      </w:r>
      <w:r w:rsidR="002257BA">
        <w:t xml:space="preserve"> this project</w:t>
      </w:r>
      <w:r>
        <w:t>,</w:t>
      </w:r>
      <w:r w:rsidR="002257BA">
        <w:t xml:space="preserve"> we learnt the basic components of a search engine</w:t>
      </w:r>
      <w:r w:rsidR="00EC052B">
        <w:t>:</w:t>
      </w:r>
    </w:p>
    <w:p w:rsidR="008E41CB" w:rsidRDefault="008E41CB" w:rsidP="008E41CB">
      <w:pPr>
        <w:pStyle w:val="ListParagraph"/>
        <w:numPr>
          <w:ilvl w:val="0"/>
          <w:numId w:val="16"/>
        </w:numPr>
      </w:pPr>
      <w:r>
        <w:t>Indexing</w:t>
      </w:r>
    </w:p>
    <w:p w:rsidR="008E41CB" w:rsidRDefault="008E41CB" w:rsidP="008E41CB">
      <w:pPr>
        <w:pStyle w:val="ListParagraph"/>
        <w:numPr>
          <w:ilvl w:val="0"/>
          <w:numId w:val="16"/>
        </w:numPr>
      </w:pPr>
      <w:r>
        <w:t>Querying</w:t>
      </w:r>
    </w:p>
    <w:p w:rsidR="002257BA" w:rsidRDefault="008E41CB" w:rsidP="00352FB5">
      <w:pPr>
        <w:pStyle w:val="ListParagraph"/>
        <w:numPr>
          <w:ilvl w:val="0"/>
          <w:numId w:val="16"/>
        </w:numPr>
      </w:pPr>
      <w:r>
        <w:t>Implementing the above using python</w:t>
      </w:r>
    </w:p>
    <w:p w:rsidR="00EC052B" w:rsidRDefault="00EC052B" w:rsidP="002257BA">
      <w:r>
        <w:t>For</w:t>
      </w:r>
      <w:r w:rsidR="002257BA">
        <w:t xml:space="preserve"> indexing</w:t>
      </w:r>
      <w:r>
        <w:t>,</w:t>
      </w:r>
      <w:r w:rsidR="002257BA">
        <w:t xml:space="preserve"> we learnt how to implement an inverted index data </w:t>
      </w:r>
      <w:r>
        <w:t>structure in two different ways:</w:t>
      </w:r>
    </w:p>
    <w:p w:rsidR="002257BA" w:rsidRDefault="00EC052B" w:rsidP="00EC052B">
      <w:pPr>
        <w:pStyle w:val="ListParagraph"/>
        <w:numPr>
          <w:ilvl w:val="0"/>
          <w:numId w:val="17"/>
        </w:numPr>
      </w:pPr>
      <w:r>
        <w:t>Document mapping</w:t>
      </w:r>
    </w:p>
    <w:p w:rsidR="002257BA" w:rsidRDefault="00EC052B" w:rsidP="00EC052B">
      <w:pPr>
        <w:pStyle w:val="ListParagraph"/>
        <w:numPr>
          <w:ilvl w:val="0"/>
          <w:numId w:val="17"/>
        </w:numPr>
      </w:pPr>
      <w:r>
        <w:t>Word mapping</w:t>
      </w:r>
      <w:r w:rsidR="002257BA">
        <w:tab/>
      </w:r>
    </w:p>
    <w:p w:rsidR="002257BA" w:rsidRDefault="00E41CCF" w:rsidP="002257BA">
      <w:r>
        <w:t>For</w:t>
      </w:r>
      <w:r w:rsidR="002257BA">
        <w:t xml:space="preserve"> text search</w:t>
      </w:r>
      <w:r>
        <w:t>,</w:t>
      </w:r>
      <w:r w:rsidR="002257BA">
        <w:t xml:space="preserve"> we used the famous bag of</w:t>
      </w:r>
      <w:r w:rsidR="00206437">
        <w:t xml:space="preserve"> words model and hence learnt how t</w:t>
      </w:r>
      <w:r w:rsidR="002257BA">
        <w:t>o implement that</w:t>
      </w:r>
      <w:r w:rsidR="00206437">
        <w:t>.</w:t>
      </w:r>
    </w:p>
    <w:p w:rsidR="002257BA" w:rsidRDefault="00206437" w:rsidP="002257BA">
      <w:r>
        <w:t>For</w:t>
      </w:r>
      <w:r w:rsidR="002257BA">
        <w:t xml:space="preserve"> ranking and </w:t>
      </w:r>
      <w:r>
        <w:t>querying,</w:t>
      </w:r>
      <w:r w:rsidR="002257BA">
        <w:t xml:space="preserve"> we learnt about the vector space model and how to calculate </w:t>
      </w:r>
      <w:r>
        <w:t>relevancy</w:t>
      </w:r>
      <w:r w:rsidR="002257BA">
        <w:t xml:space="preserve"> and yield the results accordingly</w:t>
      </w:r>
      <w:r>
        <w:t>.</w:t>
      </w:r>
    </w:p>
    <w:p w:rsidR="002257BA" w:rsidRPr="002257BA" w:rsidRDefault="00206437" w:rsidP="002257BA">
      <w:r>
        <w:t>Overall,</w:t>
      </w:r>
      <w:r w:rsidR="002257BA">
        <w:t xml:space="preserve"> the project was a very </w:t>
      </w:r>
      <w:r>
        <w:t>interesting</w:t>
      </w:r>
      <w:r w:rsidR="002257BA">
        <w:t xml:space="preserve"> one and we learnt a lot and thoroughly enjoyed working on it</w:t>
      </w:r>
      <w:r>
        <w:t>.</w:t>
      </w:r>
    </w:p>
    <w:sectPr w:rsidR="002257BA" w:rsidRPr="002257BA">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C82" w:rsidRDefault="00D96C82">
      <w:pPr>
        <w:spacing w:before="0" w:after="0" w:line="240" w:lineRule="auto"/>
      </w:pPr>
      <w:r>
        <w:separator/>
      </w:r>
    </w:p>
  </w:endnote>
  <w:endnote w:type="continuationSeparator" w:id="0">
    <w:p w:rsidR="00D96C82" w:rsidRDefault="00D96C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62" w:rsidRDefault="00085A62">
    <w:pPr>
      <w:pStyle w:val="Footer"/>
    </w:pPr>
    <w:r>
      <w:t xml:space="preserve">Page </w:t>
    </w:r>
    <w:r>
      <w:fldChar w:fldCharType="begin"/>
    </w:r>
    <w:r>
      <w:instrText xml:space="preserve"> PAGE  \* Arabic  \* MERGEFORMAT </w:instrText>
    </w:r>
    <w:r>
      <w:fldChar w:fldCharType="separate"/>
    </w:r>
    <w:r w:rsidR="005D5C41">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C82" w:rsidRDefault="00D96C82">
      <w:pPr>
        <w:spacing w:before="0" w:after="0" w:line="240" w:lineRule="auto"/>
      </w:pPr>
      <w:r>
        <w:separator/>
      </w:r>
    </w:p>
  </w:footnote>
  <w:footnote w:type="continuationSeparator" w:id="0">
    <w:p w:rsidR="00D96C82" w:rsidRDefault="00D96C8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12D5A7E"/>
    <w:multiLevelType w:val="hybridMultilevel"/>
    <w:tmpl w:val="9F725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C425F6"/>
    <w:multiLevelType w:val="hybridMultilevel"/>
    <w:tmpl w:val="192C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C425CF"/>
    <w:multiLevelType w:val="hybridMultilevel"/>
    <w:tmpl w:val="7D42C8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1B40B4"/>
    <w:multiLevelType w:val="hybridMultilevel"/>
    <w:tmpl w:val="E7227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A71B4A"/>
    <w:multiLevelType w:val="hybridMultilevel"/>
    <w:tmpl w:val="19D8EA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FF34286"/>
    <w:multiLevelType w:val="hybridMultilevel"/>
    <w:tmpl w:val="B3CE9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F90937"/>
    <w:multiLevelType w:val="hybridMultilevel"/>
    <w:tmpl w:val="75FE09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40002EA"/>
    <w:multiLevelType w:val="hybridMultilevel"/>
    <w:tmpl w:val="2D50C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4329EB"/>
    <w:multiLevelType w:val="hybridMultilevel"/>
    <w:tmpl w:val="B87E463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
    <w:nsid w:val="54D10B3A"/>
    <w:multiLevelType w:val="hybridMultilevel"/>
    <w:tmpl w:val="DCD20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84B6FBE"/>
    <w:multiLevelType w:val="hybridMultilevel"/>
    <w:tmpl w:val="4BBE200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nsid w:val="676303A4"/>
    <w:multiLevelType w:val="hybridMultilevel"/>
    <w:tmpl w:val="D9983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4"/>
  </w:num>
  <w:num w:numId="9">
    <w:abstractNumId w:val="3"/>
  </w:num>
  <w:num w:numId="10">
    <w:abstractNumId w:val="2"/>
  </w:num>
  <w:num w:numId="11">
    <w:abstractNumId w:val="9"/>
  </w:num>
  <w:num w:numId="12">
    <w:abstractNumId w:val="11"/>
  </w:num>
  <w:num w:numId="13">
    <w:abstractNumId w:val="10"/>
  </w:num>
  <w:num w:numId="14">
    <w:abstractNumId w:val="13"/>
  </w:num>
  <w:num w:numId="15">
    <w:abstractNumId w:val="12"/>
  </w:num>
  <w:num w:numId="16">
    <w:abstractNumId w:val="8"/>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5B"/>
    <w:rsid w:val="000776C1"/>
    <w:rsid w:val="00085A62"/>
    <w:rsid w:val="00143B6D"/>
    <w:rsid w:val="001C7D37"/>
    <w:rsid w:val="00200E52"/>
    <w:rsid w:val="00206437"/>
    <w:rsid w:val="002163EE"/>
    <w:rsid w:val="002257BA"/>
    <w:rsid w:val="002A2D96"/>
    <w:rsid w:val="002D5AC8"/>
    <w:rsid w:val="002F75FE"/>
    <w:rsid w:val="00324744"/>
    <w:rsid w:val="003806E6"/>
    <w:rsid w:val="00466B51"/>
    <w:rsid w:val="00470A83"/>
    <w:rsid w:val="005B36B4"/>
    <w:rsid w:val="005D5C41"/>
    <w:rsid w:val="006704D8"/>
    <w:rsid w:val="00675922"/>
    <w:rsid w:val="006A111B"/>
    <w:rsid w:val="007153DF"/>
    <w:rsid w:val="00753A6F"/>
    <w:rsid w:val="00774C5C"/>
    <w:rsid w:val="0087015B"/>
    <w:rsid w:val="00892D42"/>
    <w:rsid w:val="008A1A2E"/>
    <w:rsid w:val="008A44D6"/>
    <w:rsid w:val="008A7268"/>
    <w:rsid w:val="008E41CB"/>
    <w:rsid w:val="008F43D0"/>
    <w:rsid w:val="009529CC"/>
    <w:rsid w:val="009C2A8B"/>
    <w:rsid w:val="009E5855"/>
    <w:rsid w:val="009F0401"/>
    <w:rsid w:val="00A409B3"/>
    <w:rsid w:val="00A654C0"/>
    <w:rsid w:val="00A76BA4"/>
    <w:rsid w:val="00AA3043"/>
    <w:rsid w:val="00AB3DDC"/>
    <w:rsid w:val="00AF41FD"/>
    <w:rsid w:val="00B802F6"/>
    <w:rsid w:val="00BA016F"/>
    <w:rsid w:val="00BC3103"/>
    <w:rsid w:val="00D40D94"/>
    <w:rsid w:val="00D81344"/>
    <w:rsid w:val="00D96C82"/>
    <w:rsid w:val="00DA06FB"/>
    <w:rsid w:val="00DF30F3"/>
    <w:rsid w:val="00DF475B"/>
    <w:rsid w:val="00E243EA"/>
    <w:rsid w:val="00E41CCF"/>
    <w:rsid w:val="00EC052B"/>
    <w:rsid w:val="00F7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55FCD6E6-0E31-4864-9EC2-CEA9B300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225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stboi\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E3E3953F7347CEAC4B7A7293E1B6F3"/>
        <w:category>
          <w:name w:val="General"/>
          <w:gallery w:val="placeholder"/>
        </w:category>
        <w:types>
          <w:type w:val="bbPlcHdr"/>
        </w:types>
        <w:behaviors>
          <w:behavior w:val="content"/>
        </w:behaviors>
        <w:guid w:val="{64A4BC61-F6E5-40BE-9D52-F81E8F787401}"/>
      </w:docPartPr>
      <w:docPartBody>
        <w:p w:rsidR="00F9730D" w:rsidRDefault="00C700D0">
          <w:pPr>
            <w:pStyle w:val="E7E3E3953F7347CEAC4B7A7293E1B6F3"/>
          </w:pPr>
          <w:r>
            <w:t>[Name]</w:t>
          </w:r>
        </w:p>
      </w:docPartBody>
    </w:docPart>
    <w:docPart>
      <w:docPartPr>
        <w:name w:val="68DE0C64E4D84A538DB31537CD0DA5E7"/>
        <w:category>
          <w:name w:val="General"/>
          <w:gallery w:val="placeholder"/>
        </w:category>
        <w:types>
          <w:type w:val="bbPlcHdr"/>
        </w:types>
        <w:behaviors>
          <w:behavior w:val="content"/>
        </w:behaviors>
        <w:guid w:val="{C5A7F1A3-995B-47CD-B5A3-294686B4931C}"/>
      </w:docPartPr>
      <w:docPartBody>
        <w:p w:rsidR="00F9730D" w:rsidRDefault="00C700D0">
          <w:pPr>
            <w:pStyle w:val="68DE0C64E4D84A538DB31537CD0DA5E7"/>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D0"/>
    <w:rsid w:val="00C700D0"/>
    <w:rsid w:val="00F97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938D5AAC805A45E89985CFD94D88D936">
    <w:name w:val="938D5AAC805A45E89985CFD94D88D936"/>
  </w:style>
  <w:style w:type="paragraph" w:customStyle="1" w:styleId="E7E3E3953F7347CEAC4B7A7293E1B6F3">
    <w:name w:val="E7E3E3953F7347CEAC4B7A7293E1B6F3"/>
  </w:style>
  <w:style w:type="paragraph" w:customStyle="1" w:styleId="68DE0C64E4D84A538DB31537CD0DA5E7">
    <w:name w:val="68DE0C64E4D84A538DB31537CD0DA5E7"/>
  </w:style>
  <w:style w:type="paragraph" w:customStyle="1" w:styleId="3FA938AF999D4E5DADBC8D89115963DB">
    <w:name w:val="3FA938AF999D4E5DADBC8D8911596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D8CF352-3FF4-40D1-AEB5-663C68ACD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98</TotalTime>
  <Pages>1</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File System Search Engine</vt:lpstr>
    </vt:vector>
  </TitlesOfParts>
  <Company/>
  <LinksUpToDate>false</LinksUpToDate>
  <CharactersWithSpaces>26164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Search Engine</dc:title>
  <dc:subject>ADITYA JAGDEV   &amp;   faizan khan                                                                         14bce0185                   14bce0187</dc:subject>
  <dc:creator>Prof Chandra Mouli P V S S R</dc:creator>
  <cp:keywords>Data Structure &amp; Algorithms</cp:keywords>
  <cp:lastModifiedBy>fastboi</cp:lastModifiedBy>
  <cp:revision>41</cp:revision>
  <dcterms:created xsi:type="dcterms:W3CDTF">2015-11-14T06:54:00Z</dcterms:created>
  <dcterms:modified xsi:type="dcterms:W3CDTF">2015-11-15T11:47:00Z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